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E9" w:rsidRDefault="002716E5" w:rsidP="00673002">
      <w:pPr>
        <w:pStyle w:val="Paragraphtitle"/>
      </w:pPr>
      <w:r>
        <w:t>Software Developer</w:t>
      </w:r>
      <w:r w:rsidR="00562857">
        <w:t xml:space="preserve"> </w:t>
      </w:r>
      <w:r w:rsidR="000A6CD8">
        <w:t>Position</w:t>
      </w:r>
    </w:p>
    <w:p w:rsidR="00562857" w:rsidRDefault="00562857" w:rsidP="000A6CD8">
      <w:pPr>
        <w:pStyle w:val="Subtitle"/>
        <w:numPr>
          <w:ilvl w:val="0"/>
          <w:numId w:val="29"/>
        </w:numPr>
      </w:pPr>
      <w:r>
        <w:t>JavaScript</w:t>
      </w:r>
      <w:r w:rsidR="000A6CD8">
        <w:t xml:space="preserve"> Task</w:t>
      </w:r>
    </w:p>
    <w:p w:rsidR="00562857" w:rsidRDefault="000C5E91" w:rsidP="000C5E91">
      <w:pPr>
        <w:pStyle w:val="Heading4"/>
      </w:pPr>
      <w:r>
        <w:t>Description</w:t>
      </w:r>
    </w:p>
    <w:p w:rsidR="00562857" w:rsidRDefault="00562857" w:rsidP="00562857">
      <w:pPr>
        <w:pStyle w:val="Standard"/>
      </w:pPr>
      <w:r>
        <w:t>Write java script code that provides ability to create and fill html “data grid”.</w:t>
      </w:r>
    </w:p>
    <w:p w:rsidR="00562857" w:rsidRDefault="00562857" w:rsidP="00562857">
      <w:pPr>
        <w:pStyle w:val="Standard"/>
      </w:pPr>
      <w:r>
        <w:t>Features:</w:t>
      </w:r>
    </w:p>
    <w:p w:rsidR="00562857" w:rsidRDefault="00562857" w:rsidP="00562857">
      <w:pPr>
        <w:pStyle w:val="ListParagraph"/>
        <w:numPr>
          <w:ilvl w:val="0"/>
          <w:numId w:val="27"/>
        </w:numPr>
        <w:suppressAutoHyphens/>
        <w:autoSpaceDN w:val="0"/>
        <w:spacing w:after="160" w:line="254" w:lineRule="auto"/>
        <w:contextualSpacing w:val="0"/>
        <w:textAlignment w:val="baseline"/>
      </w:pPr>
      <w:r>
        <w:t>Method that accepts list of columns of structure</w:t>
      </w:r>
    </w:p>
    <w:p w:rsidR="00562857" w:rsidRDefault="00562857" w:rsidP="00562857">
      <w:pPr>
        <w:pStyle w:val="ListParagraph"/>
      </w:pPr>
      <w:r>
        <w:t>{Id: integer id of the column, Name: string name of the column},</w:t>
      </w:r>
    </w:p>
    <w:p w:rsidR="00562857" w:rsidRDefault="00562857" w:rsidP="00562857">
      <w:pPr>
        <w:pStyle w:val="ListParagraph"/>
      </w:pPr>
      <w:r>
        <w:t>And renders data grid column headers.</w:t>
      </w:r>
    </w:p>
    <w:p w:rsidR="00562857" w:rsidRDefault="00562857" w:rsidP="00562857">
      <w:pPr>
        <w:pStyle w:val="ListParagraph"/>
        <w:numPr>
          <w:ilvl w:val="0"/>
          <w:numId w:val="26"/>
        </w:numPr>
        <w:suppressAutoHyphens/>
        <w:autoSpaceDN w:val="0"/>
        <w:spacing w:after="160" w:line="254" w:lineRule="auto"/>
        <w:contextualSpacing w:val="0"/>
        <w:textAlignment w:val="baseline"/>
      </w:pPr>
      <w:r>
        <w:t>Method that accepts data grid row of structure</w:t>
      </w:r>
    </w:p>
    <w:p w:rsidR="00562857" w:rsidRDefault="00562857" w:rsidP="00562857">
      <w:pPr>
        <w:pStyle w:val="ListParagraph"/>
      </w:pPr>
      <w:r>
        <w:t>{Id: integer id of the row, Data: array of string cell values},</w:t>
      </w:r>
    </w:p>
    <w:p w:rsidR="00562857" w:rsidRDefault="00562857" w:rsidP="00562857">
      <w:pPr>
        <w:pStyle w:val="ListParagraph"/>
      </w:pPr>
      <w:r>
        <w:t>And renders new row in data grid.</w:t>
      </w:r>
    </w:p>
    <w:p w:rsidR="00562857" w:rsidRDefault="00562857" w:rsidP="00562857">
      <w:pPr>
        <w:pStyle w:val="ListParagraph"/>
        <w:numPr>
          <w:ilvl w:val="0"/>
          <w:numId w:val="26"/>
        </w:numPr>
        <w:suppressAutoHyphens/>
        <w:autoSpaceDN w:val="0"/>
        <w:spacing w:after="160" w:line="254" w:lineRule="auto"/>
        <w:contextualSpacing w:val="0"/>
        <w:textAlignment w:val="baseline"/>
      </w:pPr>
      <w:r>
        <w:t>Method that accepts row structure same as in 2. And updates related (by row id) html row representation with supplied values.</w:t>
      </w:r>
    </w:p>
    <w:p w:rsidR="00562857" w:rsidRDefault="00562857" w:rsidP="0033688E">
      <w:pPr>
        <w:pStyle w:val="ListParagraph"/>
        <w:numPr>
          <w:ilvl w:val="0"/>
          <w:numId w:val="26"/>
        </w:numPr>
        <w:suppressAutoHyphens/>
        <w:autoSpaceDN w:val="0"/>
        <w:spacing w:after="160" w:line="254" w:lineRule="auto"/>
        <w:contextualSpacing w:val="0"/>
        <w:textAlignment w:val="baseline"/>
      </w:pPr>
      <w:r>
        <w:t>Method to delete row by id.</w:t>
      </w:r>
      <w:bookmarkStart w:id="0" w:name="_GoBack"/>
      <w:bookmarkEnd w:id="0"/>
    </w:p>
    <w:p w:rsidR="00562857" w:rsidRPr="00BE5CF2" w:rsidRDefault="00562857" w:rsidP="00BE5CF2">
      <w:pPr>
        <w:pStyle w:val="Standard"/>
      </w:pPr>
      <w:r>
        <w:t xml:space="preserve">JavaScript libraries allowed for use: </w:t>
      </w:r>
      <w:hyperlink r:id="rId8" w:history="1">
        <w:proofErr w:type="spellStart"/>
        <w:r>
          <w:rPr>
            <w:rStyle w:val="Internetlink"/>
            <w:u w:val="double"/>
          </w:rPr>
          <w:t>KnockoutJS</w:t>
        </w:r>
        <w:proofErr w:type="spellEnd"/>
      </w:hyperlink>
      <w:r>
        <w:t xml:space="preserve">, </w:t>
      </w:r>
      <w:hyperlink r:id="rId9" w:history="1">
        <w:proofErr w:type="spellStart"/>
        <w:r>
          <w:rPr>
            <w:rStyle w:val="Internetlink"/>
          </w:rPr>
          <w:t>JQuery</w:t>
        </w:r>
        <w:proofErr w:type="spellEnd"/>
      </w:hyperlink>
    </w:p>
    <w:sectPr w:rsidR="00562857" w:rsidRPr="00BE5CF2" w:rsidSect="0060730C">
      <w:headerReference w:type="default" r:id="rId10"/>
      <w:footerReference w:type="default" r:id="rId11"/>
      <w:pgSz w:w="11906" w:h="16838" w:code="9"/>
      <w:pgMar w:top="2880" w:right="720" w:bottom="2430" w:left="720" w:header="0" w:footer="10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4F" w:rsidRDefault="004D524F" w:rsidP="00AC0B8A">
      <w:pPr>
        <w:spacing w:after="0" w:line="240" w:lineRule="auto"/>
      </w:pPr>
      <w:r>
        <w:separator/>
      </w:r>
    </w:p>
  </w:endnote>
  <w:endnote w:type="continuationSeparator" w:id="0">
    <w:p w:rsidR="004D524F" w:rsidRDefault="004D524F" w:rsidP="00AC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94F" w:rsidRDefault="00546D37" w:rsidP="001D5697">
    <w:pPr>
      <w:tabs>
        <w:tab w:val="left" w:pos="3282"/>
        <w:tab w:val="right" w:pos="10466"/>
      </w:tabs>
      <w:spacing w:before="4"/>
      <w:rPr>
        <w:sz w:val="17"/>
      </w:rPr>
    </w:pPr>
    <w:r>
      <w:rPr>
        <w:noProof/>
        <w:sz w:val="17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-1205601</wp:posOffset>
              </wp:positionV>
              <wp:extent cx="6811489" cy="1390866"/>
              <wp:effectExtent l="0" t="0" r="889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1489" cy="1390866"/>
                        <a:chOff x="0" y="0"/>
                        <a:chExt cx="6811489" cy="1390866"/>
                      </a:xfrm>
                    </wpg:grpSpPr>
                    <wpg:grpSp>
                      <wpg:cNvPr id="30" name="Group 30"/>
                      <wpg:cNvGrpSpPr/>
                      <wpg:grpSpPr>
                        <a:xfrm>
                          <a:off x="0" y="34506"/>
                          <a:ext cx="6602095" cy="1356360"/>
                          <a:chOff x="0" y="0"/>
                          <a:chExt cx="7559273" cy="1553909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65187"/>
                            <a:ext cx="7559273" cy="1488722"/>
                            <a:chOff x="0" y="-58638"/>
                            <a:chExt cx="7559273" cy="1488722"/>
                          </a:xfrm>
                        </wpg:grpSpPr>
                        <wps:wsp>
                          <wps:cNvPr id="32" name="Flowchart: Off-page Connector 18"/>
                          <wps:cNvSpPr/>
                          <wps:spPr>
                            <a:xfrm>
                              <a:off x="0" y="-58638"/>
                              <a:ext cx="2295525" cy="1414145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674 h 10000"/>
                                <a:gd name="connsiteX5" fmla="*/ 0 w 10000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10000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92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712" h="10000">
                                  <a:moveTo>
                                    <a:pt x="0" y="0"/>
                                  </a:moveTo>
                                  <a:lnTo>
                                    <a:pt x="21712" y="0"/>
                                  </a:lnTo>
                                  <a:lnTo>
                                    <a:pt x="21712" y="8922"/>
                                  </a:lnTo>
                                  <a:lnTo>
                                    <a:pt x="5000" y="10000"/>
                                  </a:lnTo>
                                  <a:lnTo>
                                    <a:pt x="0" y="8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lowchart: Off-page Connector 18"/>
                          <wps:cNvSpPr/>
                          <wps:spPr>
                            <a:xfrm>
                              <a:off x="2294467" y="-58638"/>
                              <a:ext cx="5264806" cy="1488722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674 h 10000"/>
                                <a:gd name="connsiteX5" fmla="*/ 0 w 10000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10000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910 h 10000"/>
                                <a:gd name="connsiteX5" fmla="*/ 0 w 21712"/>
                                <a:gd name="connsiteY5" fmla="*/ 0 h 10000"/>
                                <a:gd name="connsiteX0" fmla="*/ 0 w 33694"/>
                                <a:gd name="connsiteY0" fmla="*/ 0 h 10525"/>
                                <a:gd name="connsiteX1" fmla="*/ 21712 w 33694"/>
                                <a:gd name="connsiteY1" fmla="*/ 0 h 10525"/>
                                <a:gd name="connsiteX2" fmla="*/ 33694 w 33694"/>
                                <a:gd name="connsiteY2" fmla="*/ 10525 h 10525"/>
                                <a:gd name="connsiteX3" fmla="*/ 5000 w 33694"/>
                                <a:gd name="connsiteY3" fmla="*/ 10000 h 10525"/>
                                <a:gd name="connsiteX4" fmla="*/ 0 w 33694"/>
                                <a:gd name="connsiteY4" fmla="*/ 8910 h 10525"/>
                                <a:gd name="connsiteX5" fmla="*/ 0 w 33694"/>
                                <a:gd name="connsiteY5" fmla="*/ 0 h 10525"/>
                                <a:gd name="connsiteX0" fmla="*/ 0 w 49796"/>
                                <a:gd name="connsiteY0" fmla="*/ 0 h 10525"/>
                                <a:gd name="connsiteX1" fmla="*/ 49796 w 49796"/>
                                <a:gd name="connsiteY1" fmla="*/ 0 h 10525"/>
                                <a:gd name="connsiteX2" fmla="*/ 33694 w 49796"/>
                                <a:gd name="connsiteY2" fmla="*/ 10525 h 10525"/>
                                <a:gd name="connsiteX3" fmla="*/ 5000 w 49796"/>
                                <a:gd name="connsiteY3" fmla="*/ 10000 h 10525"/>
                                <a:gd name="connsiteX4" fmla="*/ 0 w 49796"/>
                                <a:gd name="connsiteY4" fmla="*/ 8910 h 10525"/>
                                <a:gd name="connsiteX5" fmla="*/ 0 w 49796"/>
                                <a:gd name="connsiteY5" fmla="*/ 0 h 10525"/>
                                <a:gd name="connsiteX0" fmla="*/ 0 w 49796"/>
                                <a:gd name="connsiteY0" fmla="*/ 0 h 10000"/>
                                <a:gd name="connsiteX1" fmla="*/ 49796 w 49796"/>
                                <a:gd name="connsiteY1" fmla="*/ 0 h 10000"/>
                                <a:gd name="connsiteX2" fmla="*/ 49796 w 49796"/>
                                <a:gd name="connsiteY2" fmla="*/ 8033 h 10000"/>
                                <a:gd name="connsiteX3" fmla="*/ 5000 w 49796"/>
                                <a:gd name="connsiteY3" fmla="*/ 10000 h 10000"/>
                                <a:gd name="connsiteX4" fmla="*/ 0 w 49796"/>
                                <a:gd name="connsiteY4" fmla="*/ 8910 h 10000"/>
                                <a:gd name="connsiteX5" fmla="*/ 0 w 49796"/>
                                <a:gd name="connsiteY5" fmla="*/ 0 h 10000"/>
                                <a:gd name="connsiteX0" fmla="*/ 0 w 49796"/>
                                <a:gd name="connsiteY0" fmla="*/ 0 h 10525"/>
                                <a:gd name="connsiteX1" fmla="*/ 49796 w 49796"/>
                                <a:gd name="connsiteY1" fmla="*/ 0 h 10525"/>
                                <a:gd name="connsiteX2" fmla="*/ 49796 w 49796"/>
                                <a:gd name="connsiteY2" fmla="*/ 8033 h 10525"/>
                                <a:gd name="connsiteX3" fmla="*/ 33964 w 49796"/>
                                <a:gd name="connsiteY3" fmla="*/ 10525 h 10525"/>
                                <a:gd name="connsiteX4" fmla="*/ 0 w 49796"/>
                                <a:gd name="connsiteY4" fmla="*/ 8910 h 10525"/>
                                <a:gd name="connsiteX5" fmla="*/ 0 w 49796"/>
                                <a:gd name="connsiteY5" fmla="*/ 0 h 10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796" h="10525">
                                  <a:moveTo>
                                    <a:pt x="0" y="0"/>
                                  </a:moveTo>
                                  <a:lnTo>
                                    <a:pt x="49796" y="0"/>
                                  </a:lnTo>
                                  <a:lnTo>
                                    <a:pt x="49796" y="8033"/>
                                  </a:lnTo>
                                  <a:lnTo>
                                    <a:pt x="33964" y="10525"/>
                                  </a:lnTo>
                                  <a:lnTo>
                                    <a:pt x="0" y="89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7559272" cy="1488722"/>
                            <a:chOff x="1" y="0"/>
                            <a:chExt cx="7559272" cy="1488722"/>
                          </a:xfrm>
                          <a:gradFill flip="none" rotWithShape="1">
                            <a:gsLst>
                              <a:gs pos="100000">
                                <a:schemeClr val="accent5">
                                  <a:lumMod val="89000"/>
                                  <a:lumOff val="11000"/>
                                </a:schemeClr>
                              </a:gs>
                              <a:gs pos="63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0">
                                <a:schemeClr val="accent5">
                                  <a:lumMod val="60000"/>
                                </a:schemeClr>
                              </a:gs>
                            </a:gsLst>
                            <a:lin ang="10800000" scaled="0"/>
                            <a:tileRect/>
                          </a:gradFill>
                        </wpg:grpSpPr>
                        <wps:wsp>
                          <wps:cNvPr id="35" name="Flowchart: Off-page Connector 18"/>
                          <wps:cNvSpPr/>
                          <wps:spPr>
                            <a:xfrm>
                              <a:off x="1" y="0"/>
                              <a:ext cx="2316036" cy="1414145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674 h 10000"/>
                                <a:gd name="connsiteX5" fmla="*/ 0 w 10000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10000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92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906"/>
                                <a:gd name="connsiteY0" fmla="*/ 0 h 10000"/>
                                <a:gd name="connsiteX1" fmla="*/ 21712 w 21906"/>
                                <a:gd name="connsiteY1" fmla="*/ 0 h 10000"/>
                                <a:gd name="connsiteX2" fmla="*/ 21906 w 21906"/>
                                <a:gd name="connsiteY2" fmla="*/ 8901 h 10000"/>
                                <a:gd name="connsiteX3" fmla="*/ 5000 w 21906"/>
                                <a:gd name="connsiteY3" fmla="*/ 10000 h 10000"/>
                                <a:gd name="connsiteX4" fmla="*/ 0 w 21906"/>
                                <a:gd name="connsiteY4" fmla="*/ 8674 h 10000"/>
                                <a:gd name="connsiteX5" fmla="*/ 0 w 21906"/>
                                <a:gd name="connsiteY5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06" h="10000">
                                  <a:moveTo>
                                    <a:pt x="0" y="0"/>
                                  </a:moveTo>
                                  <a:lnTo>
                                    <a:pt x="21712" y="0"/>
                                  </a:lnTo>
                                  <a:cubicBezTo>
                                    <a:pt x="21777" y="2967"/>
                                    <a:pt x="21841" y="5934"/>
                                    <a:pt x="21906" y="8901"/>
                                  </a:cubicBezTo>
                                  <a:lnTo>
                                    <a:pt x="5000" y="10000"/>
                                  </a:lnTo>
                                  <a:lnTo>
                                    <a:pt x="0" y="8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Off-page Connector 18"/>
                          <wps:cNvSpPr/>
                          <wps:spPr>
                            <a:xfrm>
                              <a:off x="2294467" y="0"/>
                              <a:ext cx="5264806" cy="1488722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000 h 10000"/>
                                <a:gd name="connsiteX5" fmla="*/ 0 w 10000"/>
                                <a:gd name="connsiteY5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8000 h 10000"/>
                                <a:gd name="connsiteX3" fmla="*/ 5000 w 10000"/>
                                <a:gd name="connsiteY3" fmla="*/ 10000 h 10000"/>
                                <a:gd name="connsiteX4" fmla="*/ 0 w 10000"/>
                                <a:gd name="connsiteY4" fmla="*/ 8674 h 10000"/>
                                <a:gd name="connsiteX5" fmla="*/ 0 w 10000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10000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674 h 10000"/>
                                <a:gd name="connsiteX5" fmla="*/ 0 w 21712"/>
                                <a:gd name="connsiteY5" fmla="*/ 0 h 10000"/>
                                <a:gd name="connsiteX0" fmla="*/ 0 w 21712"/>
                                <a:gd name="connsiteY0" fmla="*/ 0 h 10000"/>
                                <a:gd name="connsiteX1" fmla="*/ 21712 w 21712"/>
                                <a:gd name="connsiteY1" fmla="*/ 0 h 10000"/>
                                <a:gd name="connsiteX2" fmla="*/ 21712 w 21712"/>
                                <a:gd name="connsiteY2" fmla="*/ 8842 h 10000"/>
                                <a:gd name="connsiteX3" fmla="*/ 5000 w 21712"/>
                                <a:gd name="connsiteY3" fmla="*/ 10000 h 10000"/>
                                <a:gd name="connsiteX4" fmla="*/ 0 w 21712"/>
                                <a:gd name="connsiteY4" fmla="*/ 8910 h 10000"/>
                                <a:gd name="connsiteX5" fmla="*/ 0 w 21712"/>
                                <a:gd name="connsiteY5" fmla="*/ 0 h 10000"/>
                                <a:gd name="connsiteX0" fmla="*/ 0 w 33694"/>
                                <a:gd name="connsiteY0" fmla="*/ 0 h 10525"/>
                                <a:gd name="connsiteX1" fmla="*/ 21712 w 33694"/>
                                <a:gd name="connsiteY1" fmla="*/ 0 h 10525"/>
                                <a:gd name="connsiteX2" fmla="*/ 33694 w 33694"/>
                                <a:gd name="connsiteY2" fmla="*/ 10525 h 10525"/>
                                <a:gd name="connsiteX3" fmla="*/ 5000 w 33694"/>
                                <a:gd name="connsiteY3" fmla="*/ 10000 h 10525"/>
                                <a:gd name="connsiteX4" fmla="*/ 0 w 33694"/>
                                <a:gd name="connsiteY4" fmla="*/ 8910 h 10525"/>
                                <a:gd name="connsiteX5" fmla="*/ 0 w 33694"/>
                                <a:gd name="connsiteY5" fmla="*/ 0 h 10525"/>
                                <a:gd name="connsiteX0" fmla="*/ 0 w 49796"/>
                                <a:gd name="connsiteY0" fmla="*/ 0 h 10525"/>
                                <a:gd name="connsiteX1" fmla="*/ 49796 w 49796"/>
                                <a:gd name="connsiteY1" fmla="*/ 0 h 10525"/>
                                <a:gd name="connsiteX2" fmla="*/ 33694 w 49796"/>
                                <a:gd name="connsiteY2" fmla="*/ 10525 h 10525"/>
                                <a:gd name="connsiteX3" fmla="*/ 5000 w 49796"/>
                                <a:gd name="connsiteY3" fmla="*/ 10000 h 10525"/>
                                <a:gd name="connsiteX4" fmla="*/ 0 w 49796"/>
                                <a:gd name="connsiteY4" fmla="*/ 8910 h 10525"/>
                                <a:gd name="connsiteX5" fmla="*/ 0 w 49796"/>
                                <a:gd name="connsiteY5" fmla="*/ 0 h 10525"/>
                                <a:gd name="connsiteX0" fmla="*/ 0 w 49796"/>
                                <a:gd name="connsiteY0" fmla="*/ 0 h 10000"/>
                                <a:gd name="connsiteX1" fmla="*/ 49796 w 49796"/>
                                <a:gd name="connsiteY1" fmla="*/ 0 h 10000"/>
                                <a:gd name="connsiteX2" fmla="*/ 49796 w 49796"/>
                                <a:gd name="connsiteY2" fmla="*/ 8033 h 10000"/>
                                <a:gd name="connsiteX3" fmla="*/ 5000 w 49796"/>
                                <a:gd name="connsiteY3" fmla="*/ 10000 h 10000"/>
                                <a:gd name="connsiteX4" fmla="*/ 0 w 49796"/>
                                <a:gd name="connsiteY4" fmla="*/ 8910 h 10000"/>
                                <a:gd name="connsiteX5" fmla="*/ 0 w 49796"/>
                                <a:gd name="connsiteY5" fmla="*/ 0 h 10000"/>
                                <a:gd name="connsiteX0" fmla="*/ 0 w 49796"/>
                                <a:gd name="connsiteY0" fmla="*/ 0 h 10525"/>
                                <a:gd name="connsiteX1" fmla="*/ 49796 w 49796"/>
                                <a:gd name="connsiteY1" fmla="*/ 0 h 10525"/>
                                <a:gd name="connsiteX2" fmla="*/ 49796 w 49796"/>
                                <a:gd name="connsiteY2" fmla="*/ 8033 h 10525"/>
                                <a:gd name="connsiteX3" fmla="*/ 33964 w 49796"/>
                                <a:gd name="connsiteY3" fmla="*/ 10525 h 10525"/>
                                <a:gd name="connsiteX4" fmla="*/ 0 w 49796"/>
                                <a:gd name="connsiteY4" fmla="*/ 8910 h 10525"/>
                                <a:gd name="connsiteX5" fmla="*/ 0 w 49796"/>
                                <a:gd name="connsiteY5" fmla="*/ 0 h 10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9796" h="10525">
                                  <a:moveTo>
                                    <a:pt x="0" y="0"/>
                                  </a:moveTo>
                                  <a:lnTo>
                                    <a:pt x="49796" y="0"/>
                                  </a:lnTo>
                                  <a:lnTo>
                                    <a:pt x="49796" y="8033"/>
                                  </a:lnTo>
                                  <a:lnTo>
                                    <a:pt x="33964" y="10525"/>
                                  </a:lnTo>
                                  <a:lnTo>
                                    <a:pt x="0" y="89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37" name="Rectangle 37"/>
                      <wps:cNvSpPr/>
                      <wps:spPr>
                        <a:xfrm>
                          <a:off x="5055079" y="0"/>
                          <a:ext cx="1756410" cy="1021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BB5266" id="Group 38" o:spid="_x0000_s1026" style="position:absolute;margin-left:0;margin-top:-94.95pt;width:536.35pt;height:109.5pt;z-index:-251644928" coordsize="68114,1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">
              <v:group id="Group 30" o:spid="_x0000_s1027" style="position:absolute;top:345;width:66020;height:13563" coordsize="75592,15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group id="Group 31" o:spid="_x0000_s1028" style="position:absolute;top:651;width:75592;height:14888" coordorigin=",-586" coordsize="75592,1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lowchart: Off-page Connector 18" o:spid="_x0000_s1029" style="position:absolute;top:-586;width:22955;height:14141;visibility:visible;mso-wrap-style:square;v-text-anchor:middle" coordsize="21712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" path="m,l21712,r,8922l5000,10000,,8674,,xe" fillcolor="#c1dfff [1301]" stroked="f" strokeweight="1pt">
                    <v:stroke joinstyle="miter"/>
                    <v:path arrowok="t" o:connecttype="custom" o:connectlocs="0,0;2295525,0;2295525,1261700;528630,1414145;0,1226629;0,0" o:connectangles="0,0,0,0,0,0"/>
                  </v:shape>
                  <v:shape id="Flowchart: Off-page Connector 18" o:spid="_x0000_s1030" style="position:absolute;left:22944;top:-586;width:52648;height:14886;visibility:visible;mso-wrap-style:square;v-text-anchor:middle" coordsize="49796,1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" path="m,l49796,r,8033l33964,10525,,8910,,xe" fillcolor="#c1dfff [1301]" stroked="f" strokeweight="1pt">
                    <v:stroke joinstyle="miter"/>
                    <v:path arrowok="t" o:connecttype="custom" o:connectlocs="0,0;5264806,0;5264806,1136238;3590928,1488722;0,1260286;0,0" o:connectangles="0,0,0,0,0,0"/>
                  </v:shape>
                </v:group>
                <v:group id="Group 34" o:spid="_x0000_s1031" style="position:absolute;width:75592;height:14887" coordorigin="" coordsize="75592,1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lowchart: Off-page Connector 18" o:spid="_x0000_s1032" style="position:absolute;width:23160;height:14141;visibility:visible;mso-wrap-style:square;v-text-anchor:middle" coordsize="21906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" path="m,l21712,v65,2967,129,5934,194,8901l5000,10000,,8674,,xe" fillcolor="white [3212]" stroked="f" strokeweight="1pt">
                    <v:stroke joinstyle="miter"/>
                    <v:path arrowok="t" o:connecttype="custom" o:connectlocs="0,0;2295525,0;2316036,1258730;528631,1414145;0,1226629;0,0" o:connectangles="0,0,0,0,0,0"/>
                  </v:shape>
                  <v:shape id="Flowchart: Off-page Connector 18" o:spid="_x0000_s1033" style="position:absolute;left:22944;width:52648;height:14887;visibility:visible;mso-wrap-style:square;v-text-anchor:middle" coordsize="49796,1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" path="m,l49796,r,8033l33964,10525,,8910,,xe" fillcolor="white [3212]" stroked="f" strokeweight="1pt">
                    <v:stroke joinstyle="miter"/>
                    <v:path arrowok="t" o:connecttype="custom" o:connectlocs="0,0;5264806,0;5264806,1136238;3590928,1488722;0,1260286;0,0" o:connectangles="0,0,0,0,0,0"/>
                  </v:shape>
                </v:group>
              </v:group>
              <v:rect id="Rectangle 37" o:spid="_x0000_s1034" style="position:absolute;left:50550;width:17564;height:10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" fillcolor="white [3212]" stroked="f" strokeweight="1pt"/>
            </v:group>
          </w:pict>
        </mc:Fallback>
      </mc:AlternateContent>
    </w:r>
    <w:r w:rsidR="00DD6955">
      <w:rPr>
        <w:noProof/>
        <w:sz w:val="17"/>
      </w:rPr>
      <mc:AlternateContent>
        <mc:Choice Requires="wps">
          <w:drawing>
            <wp:anchor distT="0" distB="0" distL="114300" distR="114300" simplePos="0" relativeHeight="251654139" behindDoc="1" locked="0" layoutInCell="1" allowOverlap="1">
              <wp:simplePos x="0" y="0"/>
              <wp:positionH relativeFrom="column">
                <wp:posOffset>6609163</wp:posOffset>
              </wp:positionH>
              <wp:positionV relativeFrom="paragraph">
                <wp:posOffset>111552</wp:posOffset>
              </wp:positionV>
              <wp:extent cx="374682" cy="948201"/>
              <wp:effectExtent l="0" t="0" r="6350" b="4445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682" cy="94820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6233D" id="Rectangle 29" o:spid="_x0000_s1026" style="position:absolute;margin-left:520.4pt;margin-top:8.8pt;width:29.5pt;height:74.65pt;z-index:-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" fillcolor="white [3212]" stroked="f" strokeweight="1pt"/>
          </w:pict>
        </mc:Fallback>
      </mc:AlternateContent>
    </w:r>
    <w:r w:rsidR="001D5697">
      <w:rPr>
        <w:sz w:val="17"/>
      </w:rPr>
      <w:tab/>
    </w:r>
    <w:r w:rsidR="001D5697">
      <w:rPr>
        <w:sz w:val="17"/>
      </w:rPr>
      <w:tab/>
    </w:r>
  </w:p>
  <w:p w:rsidR="007E3B71" w:rsidRPr="006140C9" w:rsidRDefault="00546D37" w:rsidP="00DD6955">
    <w:pPr>
      <w:pStyle w:val="Footer"/>
      <w:tabs>
        <w:tab w:val="clear" w:pos="4680"/>
        <w:tab w:val="clear" w:pos="9360"/>
        <w:tab w:val="left" w:pos="2785"/>
      </w:tabs>
      <w:ind w:left="-1440" w:right="-69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5599430</wp:posOffset>
              </wp:positionH>
              <wp:positionV relativeFrom="paragraph">
                <wp:posOffset>106045</wp:posOffset>
              </wp:positionV>
              <wp:extent cx="1047115" cy="259715"/>
              <wp:effectExtent l="0" t="0" r="635" b="6985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694F" w:rsidRDefault="00D5694F" w:rsidP="008145D8">
                          <w:pPr>
                            <w:spacing w:line="198" w:lineRule="exact"/>
                            <w:ind w:right="18"/>
                            <w:jc w:val="right"/>
                            <w:rPr>
                              <w:rFonts w:ascii="Calibri" w:hAnsi="Calibri"/>
                              <w:sz w:val="17"/>
                            </w:rPr>
                          </w:pPr>
                          <w:r>
                            <w:rPr>
                              <w:rFonts w:ascii="Wingdings" w:hAnsi="Wingdings"/>
                              <w:color w:val="66B2FF"/>
                              <w:sz w:val="17"/>
                            </w:rPr>
                            <w:t></w:t>
                          </w:r>
                          <w:r>
                            <w:rPr>
                              <w:color w:val="66B2FF"/>
                              <w:sz w:val="17"/>
                            </w:rPr>
                            <w:t xml:space="preserve"> </w:t>
                          </w:r>
                          <w:r w:rsidR="008145D8" w:rsidRPr="004F4E36">
                            <w:rPr>
                              <w:rFonts w:ascii="Calibri" w:hAnsi="Calibri"/>
                              <w:color w:val="4C4C4C" w:themeColor="accent4"/>
                              <w:sz w:val="17"/>
                            </w:rPr>
                            <w:t>info@primexm.com</w:t>
                          </w:r>
                          <w:r w:rsidRPr="00F66FA3">
                            <w:rPr>
                              <w:rFonts w:ascii="Calibri" w:hAnsi="Calibri"/>
                              <w:color w:val="FFFFFF" w:themeColor="background1"/>
                              <w:sz w:val="17"/>
                            </w:rPr>
                            <w:br/>
                          </w:r>
                          <w:r>
                            <w:rPr>
                              <w:rFonts w:ascii="Wingdings" w:hAnsi="Wingdings"/>
                              <w:color w:val="66B2FF"/>
                              <w:sz w:val="17"/>
                            </w:rPr>
                            <w:t></w:t>
                          </w:r>
                          <w:r>
                            <w:rPr>
                              <w:color w:val="66B2FF"/>
                              <w:sz w:val="17"/>
                            </w:rPr>
                            <w:t xml:space="preserve"> </w:t>
                          </w:r>
                          <w:r w:rsidR="000125A9" w:rsidRPr="004F4E36">
                            <w:rPr>
                              <w:rFonts w:ascii="Calibri" w:hAnsi="Calibri"/>
                              <w:color w:val="4C4C4C" w:themeColor="accent4"/>
                              <w:sz w:val="17"/>
                            </w:rPr>
                            <w:t>+44 203 598 258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440.9pt;margin-top:8.35pt;width:82.45pt;height:20.4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HJurAIAAKs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" filled="f" stroked="f">
              <v:textbox inset="0,0,0,0">
                <w:txbxContent>
                  <w:p w:rsidR="00D5694F" w:rsidRDefault="00D5694F" w:rsidP="008145D8">
                    <w:pPr>
                      <w:spacing w:line="198" w:lineRule="exact"/>
                      <w:ind w:right="18"/>
                      <w:jc w:val="right"/>
                      <w:rPr>
                        <w:rFonts w:ascii="Calibri" w:hAnsi="Calibri"/>
                        <w:sz w:val="17"/>
                      </w:rPr>
                    </w:pPr>
                    <w:r>
                      <w:rPr>
                        <w:rFonts w:ascii="Wingdings" w:hAnsi="Wingdings"/>
                        <w:color w:val="66B2FF"/>
                        <w:sz w:val="17"/>
                      </w:rPr>
                      <w:t></w:t>
                    </w:r>
                    <w:r>
                      <w:rPr>
                        <w:color w:val="66B2FF"/>
                        <w:sz w:val="17"/>
                      </w:rPr>
                      <w:t xml:space="preserve"> </w:t>
                    </w:r>
                    <w:r w:rsidR="008145D8" w:rsidRPr="004F4E36">
                      <w:rPr>
                        <w:rFonts w:ascii="Calibri" w:hAnsi="Calibri"/>
                        <w:color w:val="4C4C4C" w:themeColor="accent4"/>
                        <w:sz w:val="17"/>
                      </w:rPr>
                      <w:t>info@primexm.com</w:t>
                    </w:r>
                    <w:r w:rsidRPr="00F66FA3">
                      <w:rPr>
                        <w:rFonts w:ascii="Calibri" w:hAnsi="Calibri"/>
                        <w:color w:val="FFFFFF" w:themeColor="background1"/>
                        <w:sz w:val="17"/>
                      </w:rPr>
                      <w:br/>
                    </w:r>
                    <w:r>
                      <w:rPr>
                        <w:rFonts w:ascii="Wingdings" w:hAnsi="Wingdings"/>
                        <w:color w:val="66B2FF"/>
                        <w:sz w:val="17"/>
                      </w:rPr>
                      <w:t></w:t>
                    </w:r>
                    <w:r>
                      <w:rPr>
                        <w:color w:val="66B2FF"/>
                        <w:sz w:val="17"/>
                      </w:rPr>
                      <w:t xml:space="preserve"> </w:t>
                    </w:r>
                    <w:r w:rsidR="000125A9" w:rsidRPr="004F4E36">
                      <w:rPr>
                        <w:rFonts w:ascii="Calibri" w:hAnsi="Calibri"/>
                        <w:color w:val="4C4C4C" w:themeColor="accent4"/>
                        <w:sz w:val="17"/>
                      </w:rPr>
                      <w:t>+44 203 598 258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1654175</wp:posOffset>
              </wp:positionH>
              <wp:positionV relativeFrom="paragraph">
                <wp:posOffset>90805</wp:posOffset>
              </wp:positionV>
              <wp:extent cx="0" cy="294005"/>
              <wp:effectExtent l="0" t="0" r="38100" b="29845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9400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66B2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2FC105" id="Line 1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5pt,7.15pt" to="130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" strokecolor="#66b2ff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5097145</wp:posOffset>
              </wp:positionH>
              <wp:positionV relativeFrom="paragraph">
                <wp:posOffset>90805</wp:posOffset>
              </wp:positionV>
              <wp:extent cx="0" cy="294005"/>
              <wp:effectExtent l="0" t="0" r="38100" b="2984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9400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66B2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2BF807" id="Line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7.15pt" to="401.3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" strokecolor="#66b2ff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10795</wp:posOffset>
              </wp:positionH>
              <wp:positionV relativeFrom="paragraph">
                <wp:posOffset>170180</wp:posOffset>
              </wp:positionV>
              <wp:extent cx="1203960" cy="152400"/>
              <wp:effectExtent l="0" t="0" r="15240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9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694F" w:rsidRPr="0087612E" w:rsidRDefault="004D524F" w:rsidP="00D5694F">
                          <w:pPr>
                            <w:spacing w:line="240" w:lineRule="exact"/>
                            <w:rPr>
                              <w:color w:val="66B2FF" w:themeColor="text2"/>
                              <w:sz w:val="24"/>
                            </w:rPr>
                          </w:pPr>
                          <w:hyperlink r:id="rId1">
                            <w:r w:rsidR="00D5694F" w:rsidRPr="0087612E">
                              <w:rPr>
                                <w:color w:val="66B2FF" w:themeColor="text2"/>
                                <w:spacing w:val="-1"/>
                                <w:sz w:val="24"/>
                              </w:rPr>
                              <w:t>www.primexm.com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7" type="#_x0000_t202" style="position:absolute;left:0;text-align:left;margin-left:.85pt;margin-top:13.4pt;width:94.8pt;height:1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" filled="f" stroked="f">
              <v:textbox inset="0,0,0,0">
                <w:txbxContent>
                  <w:p w:rsidR="00D5694F" w:rsidRPr="0087612E" w:rsidRDefault="00D55D6E" w:rsidP="00D5694F">
                    <w:pPr>
                      <w:spacing w:line="240" w:lineRule="exact"/>
                      <w:rPr>
                        <w:color w:val="66B2FF" w:themeColor="text2"/>
                        <w:sz w:val="24"/>
                      </w:rPr>
                    </w:pPr>
                    <w:hyperlink r:id="rId2">
                      <w:r w:rsidR="00D5694F" w:rsidRPr="0087612E">
                        <w:rPr>
                          <w:color w:val="66B2FF" w:themeColor="text2"/>
                          <w:spacing w:val="-1"/>
                          <w:sz w:val="24"/>
                        </w:rPr>
                        <w:t>www.primexm.com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1997710</wp:posOffset>
              </wp:positionH>
              <wp:positionV relativeFrom="paragraph">
                <wp:posOffset>119751</wp:posOffset>
              </wp:positionV>
              <wp:extent cx="2662555" cy="370840"/>
              <wp:effectExtent l="0" t="0" r="4445" b="1016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694F" w:rsidRPr="00F66FA3" w:rsidRDefault="00D5694F" w:rsidP="00D5694F">
                          <w:pPr>
                            <w:spacing w:line="240" w:lineRule="auto"/>
                            <w:jc w:val="center"/>
                            <w:rPr>
                              <w:rFonts w:ascii="Calibri"/>
                              <w:color w:val="FFFFFF" w:themeColor="background1"/>
                              <w:sz w:val="17"/>
                            </w:rPr>
                          </w:pP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Market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leading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technology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provider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to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the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="0087612E"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finance</w:t>
                          </w:r>
                          <w:r w:rsidR="00C84EA5"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7612E">
                            <w:rPr>
                              <w:rFonts w:asciiTheme="majorHAnsi" w:hAnsiTheme="majorHAnsi" w:cstheme="majorHAnsi"/>
                              <w:color w:val="4C4C4C" w:themeColor="text1"/>
                              <w:sz w:val="16"/>
                              <w:szCs w:val="16"/>
                            </w:rPr>
                            <w:t>industry</w:t>
                          </w:r>
                          <w:r w:rsidRPr="00F66FA3">
                            <w:rPr>
                              <w:rFonts w:ascii="Calibri"/>
                              <w:color w:val="FFFFFF" w:themeColor="background1"/>
                              <w:sz w:val="17"/>
                            </w:rPr>
                            <w:br/>
                          </w:r>
                          <w:r w:rsidR="00AB2CD1" w:rsidRPr="00302E3F">
                            <w:rPr>
                              <w:color w:val="4C4C4C" w:themeColor="text1"/>
                              <w:sz w:val="15"/>
                              <w:szCs w:val="15"/>
                            </w:rPr>
                            <w:t xml:space="preserve">Dubai </w:t>
                          </w:r>
                          <w:r w:rsidR="00AB2CD1" w:rsidRPr="00F66FA3">
                            <w:rPr>
                              <w:color w:val="66B2FF"/>
                              <w:sz w:val="15"/>
                              <w:szCs w:val="15"/>
                            </w:rPr>
                            <w:t>|</w:t>
                          </w:r>
                          <w:r w:rsidR="00AB2CD1" w:rsidRPr="00302E3F">
                            <w:rPr>
                              <w:color w:val="4C4C4C" w:themeColor="text1"/>
                              <w:sz w:val="15"/>
                              <w:szCs w:val="15"/>
                            </w:rPr>
                            <w:t xml:space="preserve"> Hong Kong </w:t>
                          </w:r>
                          <w:r w:rsidR="00AB2CD1" w:rsidRPr="00F66FA3">
                            <w:rPr>
                              <w:color w:val="66B2FF"/>
                              <w:sz w:val="15"/>
                              <w:szCs w:val="15"/>
                            </w:rPr>
                            <w:t>|</w:t>
                          </w:r>
                          <w:r w:rsidR="00AB2CD1" w:rsidRPr="00302E3F">
                            <w:rPr>
                              <w:color w:val="4C4C4C" w:themeColor="text1"/>
                              <w:sz w:val="15"/>
                              <w:szCs w:val="15"/>
                            </w:rPr>
                            <w:t xml:space="preserve"> Limassol </w:t>
                          </w:r>
                          <w:r w:rsidR="00AB2CD1" w:rsidRPr="00F66FA3">
                            <w:rPr>
                              <w:color w:val="66B2FF"/>
                              <w:sz w:val="15"/>
                              <w:szCs w:val="15"/>
                            </w:rPr>
                            <w:t>|</w:t>
                          </w:r>
                          <w:r w:rsidR="00AB2CD1" w:rsidRPr="00302E3F">
                            <w:rPr>
                              <w:color w:val="4C4C4C" w:themeColor="text1"/>
                              <w:sz w:val="15"/>
                              <w:szCs w:val="15"/>
                            </w:rPr>
                            <w:t xml:space="preserve"> Shanghai </w:t>
                          </w:r>
                          <w:r w:rsidR="00AB2CD1" w:rsidRPr="00F66FA3">
                            <w:rPr>
                              <w:color w:val="66B2FF"/>
                              <w:sz w:val="15"/>
                              <w:szCs w:val="15"/>
                            </w:rPr>
                            <w:t>|</w:t>
                          </w:r>
                          <w:r w:rsidR="00AB2CD1" w:rsidRPr="00302E3F">
                            <w:rPr>
                              <w:color w:val="4C4C4C" w:themeColor="text1"/>
                              <w:sz w:val="15"/>
                              <w:szCs w:val="15"/>
                            </w:rPr>
                            <w:t xml:space="preserve"> London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" o:spid="_x0000_s1028" type="#_x0000_t202" style="position:absolute;left:0;text-align:left;margin-left:157.3pt;margin-top:9.45pt;width:209.65pt;height:29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QVtAIAALI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" filled="f" stroked="f">
              <v:textbox inset="0,0,0,0">
                <w:txbxContent>
                  <w:p w:rsidR="00D5694F" w:rsidRPr="00F66FA3" w:rsidRDefault="00D5694F" w:rsidP="00D5694F">
                    <w:pPr>
                      <w:spacing w:line="240" w:lineRule="auto"/>
                      <w:jc w:val="center"/>
                      <w:rPr>
                        <w:rFonts w:ascii="Calibri"/>
                        <w:color w:val="FFFFFF" w:themeColor="background1"/>
                        <w:sz w:val="17"/>
                      </w:rPr>
                    </w:pP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Market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leading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technology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provider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to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the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="0087612E"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finance</w:t>
                    </w:r>
                    <w:r w:rsidR="00C84EA5" w:rsidRPr="0087612E">
                      <w:rPr>
                        <w:rFonts w:asciiTheme="majorHAnsi" w:hAnsiTheme="majorHAnsi" w:cstheme="majorHAnsi"/>
                        <w:color w:val="4C4C4C" w:themeColor="text1"/>
                        <w:spacing w:val="-7"/>
                        <w:sz w:val="16"/>
                        <w:szCs w:val="16"/>
                      </w:rPr>
                      <w:t xml:space="preserve"> </w:t>
                    </w:r>
                    <w:r w:rsidRPr="0087612E">
                      <w:rPr>
                        <w:rFonts w:asciiTheme="majorHAnsi" w:hAnsiTheme="majorHAnsi" w:cstheme="majorHAnsi"/>
                        <w:color w:val="4C4C4C" w:themeColor="text1"/>
                        <w:sz w:val="16"/>
                        <w:szCs w:val="16"/>
                      </w:rPr>
                      <w:t>industry</w:t>
                    </w:r>
                    <w:r w:rsidRPr="00F66FA3">
                      <w:rPr>
                        <w:rFonts w:ascii="Calibri"/>
                        <w:color w:val="FFFFFF" w:themeColor="background1"/>
                        <w:sz w:val="17"/>
                      </w:rPr>
                      <w:br/>
                    </w:r>
                    <w:r w:rsidR="00AB2CD1" w:rsidRPr="00302E3F">
                      <w:rPr>
                        <w:color w:val="4C4C4C" w:themeColor="text1"/>
                        <w:sz w:val="15"/>
                        <w:szCs w:val="15"/>
                      </w:rPr>
                      <w:t xml:space="preserve">Dubai </w:t>
                    </w:r>
                    <w:r w:rsidR="00AB2CD1" w:rsidRPr="00F66FA3">
                      <w:rPr>
                        <w:color w:val="66B2FF"/>
                        <w:sz w:val="15"/>
                        <w:szCs w:val="15"/>
                      </w:rPr>
                      <w:t>|</w:t>
                    </w:r>
                    <w:r w:rsidR="00AB2CD1" w:rsidRPr="00302E3F">
                      <w:rPr>
                        <w:color w:val="4C4C4C" w:themeColor="text1"/>
                        <w:sz w:val="15"/>
                        <w:szCs w:val="15"/>
                      </w:rPr>
                      <w:t xml:space="preserve"> Hong Kong </w:t>
                    </w:r>
                    <w:r w:rsidR="00AB2CD1" w:rsidRPr="00F66FA3">
                      <w:rPr>
                        <w:color w:val="66B2FF"/>
                        <w:sz w:val="15"/>
                        <w:szCs w:val="15"/>
                      </w:rPr>
                      <w:t>|</w:t>
                    </w:r>
                    <w:r w:rsidR="00AB2CD1" w:rsidRPr="00302E3F">
                      <w:rPr>
                        <w:color w:val="4C4C4C" w:themeColor="text1"/>
                        <w:sz w:val="15"/>
                        <w:szCs w:val="15"/>
                      </w:rPr>
                      <w:t xml:space="preserve"> Limassol </w:t>
                    </w:r>
                    <w:r w:rsidR="00AB2CD1" w:rsidRPr="00F66FA3">
                      <w:rPr>
                        <w:color w:val="66B2FF"/>
                        <w:sz w:val="15"/>
                        <w:szCs w:val="15"/>
                      </w:rPr>
                      <w:t>|</w:t>
                    </w:r>
                    <w:r w:rsidR="00AB2CD1" w:rsidRPr="00302E3F">
                      <w:rPr>
                        <w:color w:val="4C4C4C" w:themeColor="text1"/>
                        <w:sz w:val="15"/>
                        <w:szCs w:val="15"/>
                      </w:rPr>
                      <w:t xml:space="preserve"> Shanghai </w:t>
                    </w:r>
                    <w:r w:rsidR="00AB2CD1" w:rsidRPr="00F66FA3">
                      <w:rPr>
                        <w:color w:val="66B2FF"/>
                        <w:sz w:val="15"/>
                        <w:szCs w:val="15"/>
                      </w:rPr>
                      <w:t>|</w:t>
                    </w:r>
                    <w:r w:rsidR="00AB2CD1" w:rsidRPr="00302E3F">
                      <w:rPr>
                        <w:color w:val="4C4C4C" w:themeColor="text1"/>
                        <w:sz w:val="15"/>
                        <w:szCs w:val="15"/>
                      </w:rPr>
                      <w:t xml:space="preserve"> London</w:t>
                    </w:r>
                  </w:p>
                </w:txbxContent>
              </v:textbox>
            </v:shape>
          </w:pict>
        </mc:Fallback>
      </mc:AlternateContent>
    </w:r>
    <w:r w:rsidR="00DD695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4F" w:rsidRDefault="004D524F" w:rsidP="00AC0B8A">
      <w:pPr>
        <w:spacing w:after="0" w:line="240" w:lineRule="auto"/>
      </w:pPr>
      <w:r>
        <w:separator/>
      </w:r>
    </w:p>
  </w:footnote>
  <w:footnote w:type="continuationSeparator" w:id="0">
    <w:p w:rsidR="004D524F" w:rsidRDefault="004D524F" w:rsidP="00AC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B8A" w:rsidRDefault="00321F0B" w:rsidP="005D1C47">
    <w:pPr>
      <w:pStyle w:val="Header"/>
      <w:tabs>
        <w:tab w:val="clear" w:pos="4680"/>
        <w:tab w:val="clear" w:pos="9360"/>
        <w:tab w:val="left" w:pos="2265"/>
      </w:tabs>
      <w:ind w:left="-1440" w:right="-784"/>
    </w:pPr>
    <w:r>
      <w:rPr>
        <w:noProof/>
      </w:rPr>
      <w:drawing>
        <wp:anchor distT="0" distB="0" distL="114300" distR="114300" simplePos="0" relativeHeight="251675648" behindDoc="1" locked="0" layoutInCell="1" allowOverlap="1" wp14:anchorId="7A3ED539" wp14:editId="5786D91A">
          <wp:simplePos x="0" y="0"/>
          <wp:positionH relativeFrom="margin">
            <wp:align>right</wp:align>
          </wp:positionH>
          <wp:positionV relativeFrom="page">
            <wp:posOffset>523875</wp:posOffset>
          </wp:positionV>
          <wp:extent cx="1351915" cy="36576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915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43EC73C4" wp14:editId="6122079C">
              <wp:simplePos x="0" y="0"/>
              <wp:positionH relativeFrom="margin">
                <wp:posOffset>-152401</wp:posOffset>
              </wp:positionH>
              <wp:positionV relativeFrom="paragraph">
                <wp:posOffset>238125</wp:posOffset>
              </wp:positionV>
              <wp:extent cx="7077075" cy="1371600"/>
              <wp:effectExtent l="0" t="0" r="9525" b="0"/>
              <wp:wrapNone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77075" cy="1371600"/>
                        <a:chOff x="0" y="0"/>
                        <a:chExt cx="7559273" cy="1574441"/>
                      </a:xfrm>
                    </wpg:grpSpPr>
                    <wpg:grpSp>
                      <wpg:cNvPr id="20" name="Group 20"/>
                      <wpg:cNvGrpSpPr/>
                      <wpg:grpSpPr>
                        <a:xfrm>
                          <a:off x="0" y="85719"/>
                          <a:ext cx="7559273" cy="1488722"/>
                          <a:chOff x="0" y="-38106"/>
                          <a:chExt cx="7559273" cy="1488722"/>
                        </a:xfrm>
                      </wpg:grpSpPr>
                      <wps:wsp>
                        <wps:cNvPr id="18" name="Flowchart: Off-page Connector 18"/>
                        <wps:cNvSpPr/>
                        <wps:spPr>
                          <a:xfrm>
                            <a:off x="0" y="-38106"/>
                            <a:ext cx="2295525" cy="14141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000 h 10000"/>
                              <a:gd name="connsiteX5" fmla="*/ 0 w 10000"/>
                              <a:gd name="connsiteY5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674 h 10000"/>
                              <a:gd name="connsiteX5" fmla="*/ 0 w 10000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10000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92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1712" h="10000">
                                <a:moveTo>
                                  <a:pt x="0" y="0"/>
                                </a:moveTo>
                                <a:lnTo>
                                  <a:pt x="21712" y="0"/>
                                </a:lnTo>
                                <a:lnTo>
                                  <a:pt x="21712" y="8922"/>
                                </a:lnTo>
                                <a:lnTo>
                                  <a:pt x="5000" y="10000"/>
                                </a:lnTo>
                                <a:lnTo>
                                  <a:pt x="0" y="8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B2FF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Off-page Connector 18"/>
                        <wps:cNvSpPr/>
                        <wps:spPr>
                          <a:xfrm>
                            <a:off x="2294467" y="-38106"/>
                            <a:ext cx="5264806" cy="1488722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000 h 10000"/>
                              <a:gd name="connsiteX5" fmla="*/ 0 w 10000"/>
                              <a:gd name="connsiteY5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674 h 10000"/>
                              <a:gd name="connsiteX5" fmla="*/ 0 w 10000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10000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910 h 10000"/>
                              <a:gd name="connsiteX5" fmla="*/ 0 w 21712"/>
                              <a:gd name="connsiteY5" fmla="*/ 0 h 10000"/>
                              <a:gd name="connsiteX0" fmla="*/ 0 w 33694"/>
                              <a:gd name="connsiteY0" fmla="*/ 0 h 10525"/>
                              <a:gd name="connsiteX1" fmla="*/ 21712 w 33694"/>
                              <a:gd name="connsiteY1" fmla="*/ 0 h 10525"/>
                              <a:gd name="connsiteX2" fmla="*/ 33694 w 33694"/>
                              <a:gd name="connsiteY2" fmla="*/ 10525 h 10525"/>
                              <a:gd name="connsiteX3" fmla="*/ 5000 w 33694"/>
                              <a:gd name="connsiteY3" fmla="*/ 10000 h 10525"/>
                              <a:gd name="connsiteX4" fmla="*/ 0 w 33694"/>
                              <a:gd name="connsiteY4" fmla="*/ 8910 h 10525"/>
                              <a:gd name="connsiteX5" fmla="*/ 0 w 33694"/>
                              <a:gd name="connsiteY5" fmla="*/ 0 h 10525"/>
                              <a:gd name="connsiteX0" fmla="*/ 0 w 49796"/>
                              <a:gd name="connsiteY0" fmla="*/ 0 h 10525"/>
                              <a:gd name="connsiteX1" fmla="*/ 49796 w 49796"/>
                              <a:gd name="connsiteY1" fmla="*/ 0 h 10525"/>
                              <a:gd name="connsiteX2" fmla="*/ 33694 w 49796"/>
                              <a:gd name="connsiteY2" fmla="*/ 10525 h 10525"/>
                              <a:gd name="connsiteX3" fmla="*/ 5000 w 49796"/>
                              <a:gd name="connsiteY3" fmla="*/ 10000 h 10525"/>
                              <a:gd name="connsiteX4" fmla="*/ 0 w 49796"/>
                              <a:gd name="connsiteY4" fmla="*/ 8910 h 10525"/>
                              <a:gd name="connsiteX5" fmla="*/ 0 w 49796"/>
                              <a:gd name="connsiteY5" fmla="*/ 0 h 10525"/>
                              <a:gd name="connsiteX0" fmla="*/ 0 w 49796"/>
                              <a:gd name="connsiteY0" fmla="*/ 0 h 10000"/>
                              <a:gd name="connsiteX1" fmla="*/ 49796 w 49796"/>
                              <a:gd name="connsiteY1" fmla="*/ 0 h 10000"/>
                              <a:gd name="connsiteX2" fmla="*/ 49796 w 49796"/>
                              <a:gd name="connsiteY2" fmla="*/ 8033 h 10000"/>
                              <a:gd name="connsiteX3" fmla="*/ 5000 w 49796"/>
                              <a:gd name="connsiteY3" fmla="*/ 10000 h 10000"/>
                              <a:gd name="connsiteX4" fmla="*/ 0 w 49796"/>
                              <a:gd name="connsiteY4" fmla="*/ 8910 h 10000"/>
                              <a:gd name="connsiteX5" fmla="*/ 0 w 49796"/>
                              <a:gd name="connsiteY5" fmla="*/ 0 h 10000"/>
                              <a:gd name="connsiteX0" fmla="*/ 0 w 49796"/>
                              <a:gd name="connsiteY0" fmla="*/ 0 h 10525"/>
                              <a:gd name="connsiteX1" fmla="*/ 49796 w 49796"/>
                              <a:gd name="connsiteY1" fmla="*/ 0 h 10525"/>
                              <a:gd name="connsiteX2" fmla="*/ 49796 w 49796"/>
                              <a:gd name="connsiteY2" fmla="*/ 8033 h 10525"/>
                              <a:gd name="connsiteX3" fmla="*/ 33964 w 49796"/>
                              <a:gd name="connsiteY3" fmla="*/ 10525 h 10525"/>
                              <a:gd name="connsiteX4" fmla="*/ 0 w 49796"/>
                              <a:gd name="connsiteY4" fmla="*/ 8910 h 10525"/>
                              <a:gd name="connsiteX5" fmla="*/ 0 w 49796"/>
                              <a:gd name="connsiteY5" fmla="*/ 0 h 10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796" h="10525">
                                <a:moveTo>
                                  <a:pt x="0" y="0"/>
                                </a:moveTo>
                                <a:lnTo>
                                  <a:pt x="49796" y="0"/>
                                </a:lnTo>
                                <a:lnTo>
                                  <a:pt x="49796" y="8033"/>
                                </a:lnTo>
                                <a:lnTo>
                                  <a:pt x="33964" y="10525"/>
                                </a:lnTo>
                                <a:lnTo>
                                  <a:pt x="0" y="8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B2FF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Group 21"/>
                      <wpg:cNvGrpSpPr/>
                      <wpg:grpSpPr>
                        <a:xfrm>
                          <a:off x="0" y="0"/>
                          <a:ext cx="7559272" cy="1488722"/>
                          <a:chOff x="1" y="0"/>
                          <a:chExt cx="7559272" cy="1488722"/>
                        </a:xfrm>
                        <a:gradFill flip="none" rotWithShape="1">
                          <a:gsLst>
                            <a:gs pos="100000">
                              <a:srgbClr val="246BB2">
                                <a:lumMod val="89000"/>
                                <a:lumOff val="11000"/>
                              </a:srgbClr>
                            </a:gs>
                            <a:gs pos="63000">
                              <a:srgbClr val="246BB2">
                                <a:lumMod val="95000"/>
                                <a:lumOff val="5000"/>
                              </a:srgbClr>
                            </a:gs>
                            <a:gs pos="0">
                              <a:srgbClr val="246BB2">
                                <a:lumMod val="60000"/>
                              </a:srgbClr>
                            </a:gs>
                          </a:gsLst>
                          <a:lin ang="10800000" scaled="0"/>
                          <a:tileRect/>
                        </a:gradFill>
                      </wpg:grpSpPr>
                      <wps:wsp>
                        <wps:cNvPr id="22" name="Flowchart: Off-page Connector 18"/>
                        <wps:cNvSpPr/>
                        <wps:spPr>
                          <a:xfrm>
                            <a:off x="1" y="0"/>
                            <a:ext cx="2316036" cy="14141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000 h 10000"/>
                              <a:gd name="connsiteX5" fmla="*/ 0 w 10000"/>
                              <a:gd name="connsiteY5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674 h 10000"/>
                              <a:gd name="connsiteX5" fmla="*/ 0 w 10000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10000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92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906"/>
                              <a:gd name="connsiteY0" fmla="*/ 0 h 10000"/>
                              <a:gd name="connsiteX1" fmla="*/ 21712 w 21906"/>
                              <a:gd name="connsiteY1" fmla="*/ 0 h 10000"/>
                              <a:gd name="connsiteX2" fmla="*/ 21906 w 21906"/>
                              <a:gd name="connsiteY2" fmla="*/ 8901 h 10000"/>
                              <a:gd name="connsiteX3" fmla="*/ 5000 w 21906"/>
                              <a:gd name="connsiteY3" fmla="*/ 10000 h 10000"/>
                              <a:gd name="connsiteX4" fmla="*/ 0 w 21906"/>
                              <a:gd name="connsiteY4" fmla="*/ 8674 h 10000"/>
                              <a:gd name="connsiteX5" fmla="*/ 0 w 21906"/>
                              <a:gd name="connsiteY5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1906" h="10000">
                                <a:moveTo>
                                  <a:pt x="0" y="0"/>
                                </a:moveTo>
                                <a:lnTo>
                                  <a:pt x="21712" y="0"/>
                                </a:lnTo>
                                <a:cubicBezTo>
                                  <a:pt x="21777" y="2967"/>
                                  <a:pt x="21841" y="5934"/>
                                  <a:pt x="21906" y="8901"/>
                                </a:cubicBezTo>
                                <a:lnTo>
                                  <a:pt x="5000" y="10000"/>
                                </a:lnTo>
                                <a:lnTo>
                                  <a:pt x="0" y="8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Off-page Connector 18"/>
                        <wps:cNvSpPr/>
                        <wps:spPr>
                          <a:xfrm>
                            <a:off x="2294467" y="0"/>
                            <a:ext cx="5264806" cy="1488722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000 h 10000"/>
                              <a:gd name="connsiteX5" fmla="*/ 0 w 10000"/>
                              <a:gd name="connsiteY5" fmla="*/ 0 h 10000"/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10000 w 10000"/>
                              <a:gd name="connsiteY2" fmla="*/ 8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8674 h 10000"/>
                              <a:gd name="connsiteX5" fmla="*/ 0 w 10000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10000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674 h 10000"/>
                              <a:gd name="connsiteX5" fmla="*/ 0 w 21712"/>
                              <a:gd name="connsiteY5" fmla="*/ 0 h 10000"/>
                              <a:gd name="connsiteX0" fmla="*/ 0 w 21712"/>
                              <a:gd name="connsiteY0" fmla="*/ 0 h 10000"/>
                              <a:gd name="connsiteX1" fmla="*/ 21712 w 21712"/>
                              <a:gd name="connsiteY1" fmla="*/ 0 h 10000"/>
                              <a:gd name="connsiteX2" fmla="*/ 21712 w 21712"/>
                              <a:gd name="connsiteY2" fmla="*/ 8842 h 10000"/>
                              <a:gd name="connsiteX3" fmla="*/ 5000 w 21712"/>
                              <a:gd name="connsiteY3" fmla="*/ 10000 h 10000"/>
                              <a:gd name="connsiteX4" fmla="*/ 0 w 21712"/>
                              <a:gd name="connsiteY4" fmla="*/ 8910 h 10000"/>
                              <a:gd name="connsiteX5" fmla="*/ 0 w 21712"/>
                              <a:gd name="connsiteY5" fmla="*/ 0 h 10000"/>
                              <a:gd name="connsiteX0" fmla="*/ 0 w 33694"/>
                              <a:gd name="connsiteY0" fmla="*/ 0 h 10525"/>
                              <a:gd name="connsiteX1" fmla="*/ 21712 w 33694"/>
                              <a:gd name="connsiteY1" fmla="*/ 0 h 10525"/>
                              <a:gd name="connsiteX2" fmla="*/ 33694 w 33694"/>
                              <a:gd name="connsiteY2" fmla="*/ 10525 h 10525"/>
                              <a:gd name="connsiteX3" fmla="*/ 5000 w 33694"/>
                              <a:gd name="connsiteY3" fmla="*/ 10000 h 10525"/>
                              <a:gd name="connsiteX4" fmla="*/ 0 w 33694"/>
                              <a:gd name="connsiteY4" fmla="*/ 8910 h 10525"/>
                              <a:gd name="connsiteX5" fmla="*/ 0 w 33694"/>
                              <a:gd name="connsiteY5" fmla="*/ 0 h 10525"/>
                              <a:gd name="connsiteX0" fmla="*/ 0 w 49796"/>
                              <a:gd name="connsiteY0" fmla="*/ 0 h 10525"/>
                              <a:gd name="connsiteX1" fmla="*/ 49796 w 49796"/>
                              <a:gd name="connsiteY1" fmla="*/ 0 h 10525"/>
                              <a:gd name="connsiteX2" fmla="*/ 33694 w 49796"/>
                              <a:gd name="connsiteY2" fmla="*/ 10525 h 10525"/>
                              <a:gd name="connsiteX3" fmla="*/ 5000 w 49796"/>
                              <a:gd name="connsiteY3" fmla="*/ 10000 h 10525"/>
                              <a:gd name="connsiteX4" fmla="*/ 0 w 49796"/>
                              <a:gd name="connsiteY4" fmla="*/ 8910 h 10525"/>
                              <a:gd name="connsiteX5" fmla="*/ 0 w 49796"/>
                              <a:gd name="connsiteY5" fmla="*/ 0 h 10525"/>
                              <a:gd name="connsiteX0" fmla="*/ 0 w 49796"/>
                              <a:gd name="connsiteY0" fmla="*/ 0 h 10000"/>
                              <a:gd name="connsiteX1" fmla="*/ 49796 w 49796"/>
                              <a:gd name="connsiteY1" fmla="*/ 0 h 10000"/>
                              <a:gd name="connsiteX2" fmla="*/ 49796 w 49796"/>
                              <a:gd name="connsiteY2" fmla="*/ 8033 h 10000"/>
                              <a:gd name="connsiteX3" fmla="*/ 5000 w 49796"/>
                              <a:gd name="connsiteY3" fmla="*/ 10000 h 10000"/>
                              <a:gd name="connsiteX4" fmla="*/ 0 w 49796"/>
                              <a:gd name="connsiteY4" fmla="*/ 8910 h 10000"/>
                              <a:gd name="connsiteX5" fmla="*/ 0 w 49796"/>
                              <a:gd name="connsiteY5" fmla="*/ 0 h 10000"/>
                              <a:gd name="connsiteX0" fmla="*/ 0 w 49796"/>
                              <a:gd name="connsiteY0" fmla="*/ 0 h 10525"/>
                              <a:gd name="connsiteX1" fmla="*/ 49796 w 49796"/>
                              <a:gd name="connsiteY1" fmla="*/ 0 h 10525"/>
                              <a:gd name="connsiteX2" fmla="*/ 49796 w 49796"/>
                              <a:gd name="connsiteY2" fmla="*/ 8033 h 10525"/>
                              <a:gd name="connsiteX3" fmla="*/ 33964 w 49796"/>
                              <a:gd name="connsiteY3" fmla="*/ 10525 h 10525"/>
                              <a:gd name="connsiteX4" fmla="*/ 0 w 49796"/>
                              <a:gd name="connsiteY4" fmla="*/ 8910 h 10525"/>
                              <a:gd name="connsiteX5" fmla="*/ 0 w 49796"/>
                              <a:gd name="connsiteY5" fmla="*/ 0 h 10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796" h="10525">
                                <a:moveTo>
                                  <a:pt x="0" y="0"/>
                                </a:moveTo>
                                <a:lnTo>
                                  <a:pt x="49796" y="0"/>
                                </a:lnTo>
                                <a:lnTo>
                                  <a:pt x="49796" y="8033"/>
                                </a:lnTo>
                                <a:lnTo>
                                  <a:pt x="33964" y="10525"/>
                                </a:lnTo>
                                <a:lnTo>
                                  <a:pt x="0" y="8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C5D817" id="Group 24" o:spid="_x0000_s1026" style="position:absolute;margin-left:-12pt;margin-top:18.75pt;width:557.25pt;height:108pt;z-index:-251642880;mso-position-horizontal-relative:margin;mso-width-relative:margin;mso-height-relative:margin" coordsize="75592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">
              <v:group id="Group 20" o:spid="_x0000_s1027" style="position:absolute;top:857;width:75592;height:14887" coordorigin=",-381" coordsize="75592,1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lowchart: Off-page Connector 18" o:spid="_x0000_s1028" style="position:absolute;top:-381;width:22955;height:14141;visibility:visible;mso-wrap-style:square;v-text-anchor:middle" coordsize="21712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" path="m,l21712,r,8922l5000,10000,,8674,,xe" fillcolor="#c2e0ff" stroked="f" strokeweight="1pt">
                  <v:stroke joinstyle="miter"/>
                  <v:path arrowok="t" o:connecttype="custom" o:connectlocs="0,0;2295525,0;2295525,1261700;528630,1414145;0,1226629;0,0" o:connectangles="0,0,0,0,0,0"/>
                </v:shape>
                <v:shape id="Flowchart: Off-page Connector 18" o:spid="_x0000_s1029" style="position:absolute;left:22944;top:-381;width:52648;height:14887;visibility:visible;mso-wrap-style:square;v-text-anchor:middle" coordsize="49796,1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" path="m,l49796,r,8033l33964,10525,,8910,,xe" fillcolor="#c2e0ff" stroked="f" strokeweight="1pt">
                  <v:stroke joinstyle="miter"/>
                  <v:path arrowok="t" o:connecttype="custom" o:connectlocs="0,0;5264806,0;5264806,1136238;3590928,1488722;0,1260286;0,0" o:connectangles="0,0,0,0,0,0"/>
                </v:shape>
              </v:group>
              <v:group id="Group 21" o:spid="_x0000_s1030" style="position:absolute;width:75592;height:14887" coordorigin="" coordsize="75592,1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Flowchart: Off-page Connector 18" o:spid="_x0000_s1031" style="position:absolute;width:23160;height:14141;visibility:visible;mso-wrap-style:square;v-text-anchor:middle" coordsize="21906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" path="m,l21712,v65,2967,129,5934,194,8901l5000,10000,,8674,,xe" filled="f" stroked="f" strokeweight="1pt">
                  <v:stroke joinstyle="miter"/>
                  <v:path arrowok="t" o:connecttype="custom" o:connectlocs="0,0;2295525,0;2316036,1258730;528631,1414145;0,1226629;0,0" o:connectangles="0,0,0,0,0,0"/>
                </v:shape>
                <v:shape id="Flowchart: Off-page Connector 18" o:spid="_x0000_s1032" style="position:absolute;left:22944;width:52648;height:14887;visibility:visible;mso-wrap-style:square;v-text-anchor:middle" coordsize="49796,1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" path="m,l49796,r,8033l33964,10525,,8910,,xe" filled="f" stroked="f" strokeweight="1pt">
                  <v:stroke joinstyle="miter"/>
                  <v:path arrowok="t" o:connecttype="custom" o:connectlocs="0,0;5264806,0;5264806,1136238;3590928,1488722;0,1260286;0,0" o:connectangles="0,0,0,0,0,0"/>
                </v:shape>
              </v:group>
              <w10:wrap anchorx="margin"/>
            </v:group>
          </w:pict>
        </mc:Fallback>
      </mc:AlternateContent>
    </w:r>
    <w:r w:rsidR="00157732">
      <w:rPr>
        <w:noProof/>
      </w:rPr>
      <mc:AlternateContent>
        <mc:Choice Requires="wps">
          <w:drawing>
            <wp:anchor distT="0" distB="0" distL="114300" distR="114300" simplePos="0" relativeHeight="251656188" behindDoc="1" locked="0" layoutInCell="1" allowOverlap="1">
              <wp:simplePos x="0" y="0"/>
              <wp:positionH relativeFrom="column">
                <wp:posOffset>5098155</wp:posOffset>
              </wp:positionH>
              <wp:positionV relativeFrom="paragraph">
                <wp:posOffset>122919</wp:posOffset>
              </wp:positionV>
              <wp:extent cx="1756847" cy="1022330"/>
              <wp:effectExtent l="0" t="0" r="0" b="6985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6847" cy="10223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693BB5" id="Rectangle 28" o:spid="_x0000_s1026" style="position:absolute;margin-left:401.45pt;margin-top:9.7pt;width:138.35pt;height:80.5pt;z-index:-2516602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B3"/>
    <w:multiLevelType w:val="multilevel"/>
    <w:tmpl w:val="C3A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67623"/>
    <w:multiLevelType w:val="multilevel"/>
    <w:tmpl w:val="EB1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0A43"/>
    <w:multiLevelType w:val="multilevel"/>
    <w:tmpl w:val="DF124C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53B2AF9"/>
    <w:multiLevelType w:val="hybridMultilevel"/>
    <w:tmpl w:val="8528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7DFB"/>
    <w:multiLevelType w:val="hybridMultilevel"/>
    <w:tmpl w:val="A416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6443"/>
    <w:multiLevelType w:val="hybridMultilevel"/>
    <w:tmpl w:val="6CB8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11A55"/>
    <w:multiLevelType w:val="hybridMultilevel"/>
    <w:tmpl w:val="CF488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574B8"/>
    <w:multiLevelType w:val="hybridMultilevel"/>
    <w:tmpl w:val="B2666DCC"/>
    <w:lvl w:ilvl="0" w:tplc="A42C9C84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66B2FF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B40DF"/>
    <w:multiLevelType w:val="hybridMultilevel"/>
    <w:tmpl w:val="F344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30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17995"/>
    <w:multiLevelType w:val="multilevel"/>
    <w:tmpl w:val="2380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8139BC"/>
    <w:multiLevelType w:val="multilevel"/>
    <w:tmpl w:val="FA1CB3DA"/>
    <w:styleLink w:val="Style1"/>
    <w:lvl w:ilvl="0">
      <w:start w:val="1"/>
      <w:numFmt w:val="decimal"/>
      <w:pStyle w:val="Numbering"/>
      <w:lvlText w:val="%1."/>
      <w:lvlJc w:val="left"/>
      <w:pPr>
        <w:ind w:left="720" w:hanging="360"/>
      </w:pPr>
      <w:rPr>
        <w:rFonts w:ascii="Calibri Light" w:hAnsi="Calibri Light"/>
        <w:color w:val="66B2FF" w:themeColor="text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E0E40"/>
    <w:multiLevelType w:val="multilevel"/>
    <w:tmpl w:val="B3F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95A43"/>
    <w:multiLevelType w:val="multilevel"/>
    <w:tmpl w:val="FA1CB3DA"/>
    <w:numStyleLink w:val="Style1"/>
  </w:abstractNum>
  <w:abstractNum w:abstractNumId="13" w15:restartNumberingAfterBreak="0">
    <w:nsid w:val="66F17BE2"/>
    <w:multiLevelType w:val="multilevel"/>
    <w:tmpl w:val="DEB6AE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A1A44"/>
    <w:multiLevelType w:val="multilevel"/>
    <w:tmpl w:val="B472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4456D"/>
    <w:multiLevelType w:val="hybridMultilevel"/>
    <w:tmpl w:val="F67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7082"/>
    <w:multiLevelType w:val="hybridMultilevel"/>
    <w:tmpl w:val="1B40C1E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BA42775"/>
    <w:multiLevelType w:val="hybridMultilevel"/>
    <w:tmpl w:val="FF8E74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10"/>
  </w:num>
  <w:num w:numId="5">
    <w:abstractNumId w:val="14"/>
  </w:num>
  <w:num w:numId="6">
    <w:abstractNumId w:val="1"/>
  </w:num>
  <w:num w:numId="7">
    <w:abstractNumId w:val="7"/>
  </w:num>
  <w:num w:numId="8">
    <w:abstractNumId w:val="0"/>
  </w:num>
  <w:num w:numId="9">
    <w:abstractNumId w:val="7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7"/>
  </w:num>
  <w:num w:numId="15">
    <w:abstractNumId w:val="7"/>
  </w:num>
  <w:num w:numId="16">
    <w:abstractNumId w:val="9"/>
  </w:num>
  <w:num w:numId="17">
    <w:abstractNumId w:val="7"/>
  </w:num>
  <w:num w:numId="18">
    <w:abstractNumId w:val="11"/>
  </w:num>
  <w:num w:numId="19">
    <w:abstractNumId w:val="7"/>
  </w:num>
  <w:num w:numId="20">
    <w:abstractNumId w:val="8"/>
  </w:num>
  <w:num w:numId="21">
    <w:abstractNumId w:val="7"/>
  </w:num>
  <w:num w:numId="22">
    <w:abstractNumId w:val="16"/>
  </w:num>
  <w:num w:numId="23">
    <w:abstractNumId w:val="7"/>
  </w:num>
  <w:num w:numId="24">
    <w:abstractNumId w:val="4"/>
  </w:num>
  <w:num w:numId="25">
    <w:abstractNumId w:val="7"/>
  </w:num>
  <w:num w:numId="26">
    <w:abstractNumId w:val="13"/>
  </w:num>
  <w:num w:numId="27">
    <w:abstractNumId w:val="13"/>
    <w:lvlOverride w:ilvl="0">
      <w:startOverride w:val="1"/>
    </w:lvlOverride>
  </w:num>
  <w:num w:numId="28">
    <w:abstractNumId w:val="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5"/>
    <w:rsid w:val="000069E8"/>
    <w:rsid w:val="000125A9"/>
    <w:rsid w:val="000205A6"/>
    <w:rsid w:val="0004166C"/>
    <w:rsid w:val="00045476"/>
    <w:rsid w:val="00052F0F"/>
    <w:rsid w:val="00095A14"/>
    <w:rsid w:val="000A1403"/>
    <w:rsid w:val="000A6CD8"/>
    <w:rsid w:val="000C5E91"/>
    <w:rsid w:val="000E18BE"/>
    <w:rsid w:val="000F5511"/>
    <w:rsid w:val="0011493B"/>
    <w:rsid w:val="00122487"/>
    <w:rsid w:val="00123AD8"/>
    <w:rsid w:val="00157732"/>
    <w:rsid w:val="00171DAC"/>
    <w:rsid w:val="00184DD1"/>
    <w:rsid w:val="001A1AE2"/>
    <w:rsid w:val="001A552B"/>
    <w:rsid w:val="001D5697"/>
    <w:rsid w:val="00241E5F"/>
    <w:rsid w:val="0027063E"/>
    <w:rsid w:val="002716E5"/>
    <w:rsid w:val="00275CB3"/>
    <w:rsid w:val="00287291"/>
    <w:rsid w:val="00290B8A"/>
    <w:rsid w:val="002A2D16"/>
    <w:rsid w:val="00300ED8"/>
    <w:rsid w:val="00301ABA"/>
    <w:rsid w:val="00321F0B"/>
    <w:rsid w:val="0033688E"/>
    <w:rsid w:val="003937D0"/>
    <w:rsid w:val="003C010C"/>
    <w:rsid w:val="00451A38"/>
    <w:rsid w:val="004832E3"/>
    <w:rsid w:val="004856BD"/>
    <w:rsid w:val="00486B49"/>
    <w:rsid w:val="00491531"/>
    <w:rsid w:val="004A5F29"/>
    <w:rsid w:val="004D524F"/>
    <w:rsid w:val="004F4E36"/>
    <w:rsid w:val="0050254F"/>
    <w:rsid w:val="00512B46"/>
    <w:rsid w:val="005147F1"/>
    <w:rsid w:val="00516305"/>
    <w:rsid w:val="00546D37"/>
    <w:rsid w:val="00562857"/>
    <w:rsid w:val="005820B4"/>
    <w:rsid w:val="00586D2C"/>
    <w:rsid w:val="005A18C1"/>
    <w:rsid w:val="005D1C47"/>
    <w:rsid w:val="005F4465"/>
    <w:rsid w:val="0060730C"/>
    <w:rsid w:val="006140C9"/>
    <w:rsid w:val="00642D5B"/>
    <w:rsid w:val="00643D74"/>
    <w:rsid w:val="00647079"/>
    <w:rsid w:val="00665A72"/>
    <w:rsid w:val="00673002"/>
    <w:rsid w:val="00677DAE"/>
    <w:rsid w:val="006834ED"/>
    <w:rsid w:val="006A0106"/>
    <w:rsid w:val="006A4397"/>
    <w:rsid w:val="006A5286"/>
    <w:rsid w:val="006B288B"/>
    <w:rsid w:val="006E31ED"/>
    <w:rsid w:val="007104DA"/>
    <w:rsid w:val="0072335B"/>
    <w:rsid w:val="00735C5D"/>
    <w:rsid w:val="00747FD8"/>
    <w:rsid w:val="007533F7"/>
    <w:rsid w:val="007575FB"/>
    <w:rsid w:val="007A302D"/>
    <w:rsid w:val="007B740D"/>
    <w:rsid w:val="007B7B01"/>
    <w:rsid w:val="007E3B71"/>
    <w:rsid w:val="008145D8"/>
    <w:rsid w:val="008274A9"/>
    <w:rsid w:val="0085211D"/>
    <w:rsid w:val="008750B2"/>
    <w:rsid w:val="0087612E"/>
    <w:rsid w:val="00892150"/>
    <w:rsid w:val="008A48E7"/>
    <w:rsid w:val="008D04CF"/>
    <w:rsid w:val="008E44B8"/>
    <w:rsid w:val="008F7D47"/>
    <w:rsid w:val="00912BBE"/>
    <w:rsid w:val="00915DCB"/>
    <w:rsid w:val="00937E14"/>
    <w:rsid w:val="00961CFB"/>
    <w:rsid w:val="00972CB8"/>
    <w:rsid w:val="009D1832"/>
    <w:rsid w:val="009D2C26"/>
    <w:rsid w:val="009F2ED7"/>
    <w:rsid w:val="00A1235A"/>
    <w:rsid w:val="00A2345B"/>
    <w:rsid w:val="00A66294"/>
    <w:rsid w:val="00AB2CD1"/>
    <w:rsid w:val="00AB6267"/>
    <w:rsid w:val="00AC0B8A"/>
    <w:rsid w:val="00AE37DC"/>
    <w:rsid w:val="00AE7B34"/>
    <w:rsid w:val="00B37A06"/>
    <w:rsid w:val="00B42514"/>
    <w:rsid w:val="00B61DC9"/>
    <w:rsid w:val="00B84845"/>
    <w:rsid w:val="00B911AE"/>
    <w:rsid w:val="00BD40A3"/>
    <w:rsid w:val="00BE5CF2"/>
    <w:rsid w:val="00BF127D"/>
    <w:rsid w:val="00BF7E2D"/>
    <w:rsid w:val="00C40771"/>
    <w:rsid w:val="00C84EA5"/>
    <w:rsid w:val="00CE7A69"/>
    <w:rsid w:val="00D55D6E"/>
    <w:rsid w:val="00D5694F"/>
    <w:rsid w:val="00D64DCD"/>
    <w:rsid w:val="00D65DC6"/>
    <w:rsid w:val="00DB6A6A"/>
    <w:rsid w:val="00DC4364"/>
    <w:rsid w:val="00DD6265"/>
    <w:rsid w:val="00DD6955"/>
    <w:rsid w:val="00DF22AF"/>
    <w:rsid w:val="00E222C0"/>
    <w:rsid w:val="00E23B99"/>
    <w:rsid w:val="00E92158"/>
    <w:rsid w:val="00E96BB1"/>
    <w:rsid w:val="00EA22EB"/>
    <w:rsid w:val="00EA3100"/>
    <w:rsid w:val="00EA50F0"/>
    <w:rsid w:val="00EB3DC0"/>
    <w:rsid w:val="00F000E4"/>
    <w:rsid w:val="00F215C5"/>
    <w:rsid w:val="00F577DC"/>
    <w:rsid w:val="00F643E9"/>
    <w:rsid w:val="00F66FA3"/>
    <w:rsid w:val="00FA2167"/>
    <w:rsid w:val="00FE64C1"/>
    <w:rsid w:val="00F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0CC3D"/>
  <w15:chartTrackingRefBased/>
  <w15:docId w15:val="{7C127C6C-5C50-47BA-941F-4B27DA89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PXM"/>
    <w:qFormat/>
    <w:rsid w:val="0050254F"/>
    <w:rPr>
      <w:rFonts w:ascii="Calibri Light" w:hAnsi="Calibri Light"/>
      <w:color w:val="4C4C4C"/>
    </w:rPr>
  </w:style>
  <w:style w:type="paragraph" w:styleId="Heading1">
    <w:name w:val="heading 1"/>
    <w:aliases w:val="Heading 1 PXM"/>
    <w:basedOn w:val="Normal"/>
    <w:next w:val="Normal"/>
    <w:link w:val="Heading1Char"/>
    <w:uiPriority w:val="9"/>
    <w:qFormat/>
    <w:rsid w:val="00502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6B2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02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PXM"/>
    <w:basedOn w:val="Normal"/>
    <w:next w:val="Normal"/>
    <w:link w:val="Heading3Char"/>
    <w:uiPriority w:val="9"/>
    <w:unhideWhenUsed/>
    <w:qFormat/>
    <w:rsid w:val="00502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6B2FF"/>
      <w:sz w:val="24"/>
      <w:szCs w:val="24"/>
    </w:rPr>
  </w:style>
  <w:style w:type="paragraph" w:styleId="Heading4">
    <w:name w:val="heading 4"/>
    <w:aliases w:val="Heading 4 PXM"/>
    <w:basedOn w:val="Normal"/>
    <w:next w:val="Normal"/>
    <w:link w:val="Heading4Char"/>
    <w:uiPriority w:val="9"/>
    <w:unhideWhenUsed/>
    <w:qFormat/>
    <w:rsid w:val="005025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6B2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 PXM"/>
    <w:uiPriority w:val="1"/>
    <w:qFormat/>
    <w:rsid w:val="0050254F"/>
    <w:pPr>
      <w:spacing w:after="0" w:line="240" w:lineRule="auto"/>
    </w:pPr>
    <w:rPr>
      <w:rFonts w:ascii="Calibri Light" w:hAnsi="Calibri Light"/>
      <w:color w:val="4C4C4C"/>
    </w:rPr>
  </w:style>
  <w:style w:type="character" w:customStyle="1" w:styleId="Heading1Char">
    <w:name w:val="Heading 1 Char"/>
    <w:aliases w:val="Heading 1 PXM Char"/>
    <w:basedOn w:val="DefaultParagraphFont"/>
    <w:link w:val="Heading1"/>
    <w:uiPriority w:val="9"/>
    <w:rsid w:val="0050254F"/>
    <w:rPr>
      <w:rFonts w:asciiTheme="majorHAnsi" w:eastAsiaTheme="majorEastAsia" w:hAnsiTheme="majorHAnsi" w:cstheme="majorBidi"/>
      <w:color w:val="66B2F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Heading 3 PXM Char"/>
    <w:basedOn w:val="DefaultParagraphFont"/>
    <w:link w:val="Heading3"/>
    <w:uiPriority w:val="9"/>
    <w:rsid w:val="0050254F"/>
    <w:rPr>
      <w:rFonts w:asciiTheme="majorHAnsi" w:eastAsiaTheme="majorEastAsia" w:hAnsiTheme="majorHAnsi" w:cstheme="majorBidi"/>
      <w:color w:val="66B2FF"/>
      <w:sz w:val="24"/>
      <w:szCs w:val="24"/>
    </w:rPr>
  </w:style>
  <w:style w:type="character" w:customStyle="1" w:styleId="Heading4Char">
    <w:name w:val="Heading 4 Char"/>
    <w:aliases w:val="Heading 4 PXM Char"/>
    <w:basedOn w:val="DefaultParagraphFont"/>
    <w:link w:val="Heading4"/>
    <w:uiPriority w:val="9"/>
    <w:rsid w:val="0050254F"/>
    <w:rPr>
      <w:rFonts w:asciiTheme="majorHAnsi" w:eastAsiaTheme="majorEastAsia" w:hAnsiTheme="majorHAnsi" w:cstheme="majorBidi"/>
      <w:i/>
      <w:iCs/>
      <w:color w:val="66B2FF"/>
    </w:rPr>
  </w:style>
  <w:style w:type="paragraph" w:styleId="Title">
    <w:name w:val="Title"/>
    <w:basedOn w:val="Normal"/>
    <w:next w:val="Normal"/>
    <w:link w:val="TitleChar"/>
    <w:uiPriority w:val="10"/>
    <w:qFormat/>
    <w:rsid w:val="005025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66B2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4F"/>
    <w:rPr>
      <w:rFonts w:asciiTheme="majorHAnsi" w:eastAsiaTheme="majorEastAsia" w:hAnsiTheme="majorHAnsi" w:cstheme="majorBidi"/>
      <w:color w:val="66B2FF"/>
      <w:spacing w:val="-10"/>
      <w:kern w:val="28"/>
      <w:sz w:val="56"/>
      <w:szCs w:val="56"/>
    </w:rPr>
  </w:style>
  <w:style w:type="paragraph" w:styleId="Subtitle">
    <w:name w:val="Subtitle"/>
    <w:aliases w:val="Subtitle PXM"/>
    <w:basedOn w:val="Normal"/>
    <w:next w:val="Normal"/>
    <w:link w:val="SubtitleChar"/>
    <w:uiPriority w:val="11"/>
    <w:qFormat/>
    <w:rsid w:val="00F000E4"/>
    <w:pPr>
      <w:numPr>
        <w:ilvl w:val="1"/>
      </w:numPr>
    </w:pPr>
    <w:rPr>
      <w:rFonts w:eastAsiaTheme="minorEastAsia"/>
      <w:color w:val="66B2FF"/>
      <w:spacing w:val="15"/>
      <w:sz w:val="40"/>
    </w:rPr>
  </w:style>
  <w:style w:type="character" w:customStyle="1" w:styleId="SubtitleChar">
    <w:name w:val="Subtitle Char"/>
    <w:aliases w:val="Subtitle PXM Char"/>
    <w:basedOn w:val="DefaultParagraphFont"/>
    <w:link w:val="Subtitle"/>
    <w:uiPriority w:val="11"/>
    <w:rsid w:val="00F000E4"/>
    <w:rPr>
      <w:rFonts w:ascii="Calibri Light" w:eastAsiaTheme="minorEastAsia" w:hAnsi="Calibri Light"/>
      <w:color w:val="66B2FF"/>
      <w:spacing w:val="15"/>
      <w:sz w:val="40"/>
    </w:rPr>
  </w:style>
  <w:style w:type="character" w:styleId="SubtleEmphasis">
    <w:name w:val="Subtle Emphasis"/>
    <w:aliases w:val="Subtle Emphasis PXM"/>
    <w:basedOn w:val="DefaultParagraphFont"/>
    <w:uiPriority w:val="19"/>
    <w:qFormat/>
    <w:rsid w:val="0050254F"/>
    <w:rPr>
      <w:rFonts w:asciiTheme="minorHAnsi" w:hAnsiTheme="minorHAnsi"/>
      <w:i/>
      <w:iCs/>
      <w:color w:val="4C4C4C"/>
    </w:rPr>
  </w:style>
  <w:style w:type="paragraph" w:styleId="Header">
    <w:name w:val="header"/>
    <w:basedOn w:val="Normal"/>
    <w:link w:val="HeaderChar"/>
    <w:uiPriority w:val="99"/>
    <w:unhideWhenUsed/>
    <w:rsid w:val="00AC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8A"/>
    <w:rPr>
      <w:rFonts w:ascii="Calibri Light" w:hAnsi="Calibri Light"/>
      <w:color w:val="4C4C4C"/>
    </w:rPr>
  </w:style>
  <w:style w:type="paragraph" w:styleId="Footer">
    <w:name w:val="footer"/>
    <w:basedOn w:val="Normal"/>
    <w:link w:val="FooterChar"/>
    <w:uiPriority w:val="99"/>
    <w:unhideWhenUsed/>
    <w:rsid w:val="00AC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8A"/>
    <w:rPr>
      <w:rFonts w:ascii="Calibri Light" w:hAnsi="Calibri Light"/>
      <w:color w:val="4C4C4C"/>
    </w:rPr>
  </w:style>
  <w:style w:type="character" w:styleId="Hyperlink">
    <w:name w:val="Hyperlink"/>
    <w:basedOn w:val="DefaultParagraphFont"/>
    <w:uiPriority w:val="99"/>
    <w:unhideWhenUsed/>
    <w:rsid w:val="00DF22AF"/>
    <w:rPr>
      <w:color w:val="EFEFE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2A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DC4364"/>
    <w:pPr>
      <w:spacing w:after="0" w:line="240" w:lineRule="auto"/>
    </w:pPr>
    <w:tblPr>
      <w:tblStyleRowBandSize w:val="1"/>
      <w:tblStyleColBandSize w:val="1"/>
      <w:tblBorders>
        <w:top w:val="single" w:sz="4" w:space="0" w:color="9CC3EB" w:themeColor="accent5" w:themeTint="66"/>
        <w:left w:val="single" w:sz="4" w:space="0" w:color="9CC3EB" w:themeColor="accent5" w:themeTint="66"/>
        <w:bottom w:val="single" w:sz="4" w:space="0" w:color="9CC3EB" w:themeColor="accent5" w:themeTint="66"/>
        <w:right w:val="single" w:sz="4" w:space="0" w:color="9CC3EB" w:themeColor="accent5" w:themeTint="66"/>
        <w:insideH w:val="single" w:sz="4" w:space="0" w:color="9CC3EB" w:themeColor="accent5" w:themeTint="66"/>
        <w:insideV w:val="single" w:sz="4" w:space="0" w:color="9CC3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BA5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BA5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4364"/>
    <w:pPr>
      <w:spacing w:after="0" w:line="240" w:lineRule="auto"/>
    </w:pPr>
    <w:tblPr>
      <w:tblStyleRowBandSize w:val="1"/>
      <w:tblStyleColBandSize w:val="1"/>
      <w:tblBorders>
        <w:top w:val="single" w:sz="4" w:space="0" w:color="C1DFFF" w:themeColor="accent2" w:themeTint="66"/>
        <w:left w:val="single" w:sz="4" w:space="0" w:color="C1DFFF" w:themeColor="accent2" w:themeTint="66"/>
        <w:bottom w:val="single" w:sz="4" w:space="0" w:color="C1DFFF" w:themeColor="accent2" w:themeTint="66"/>
        <w:right w:val="single" w:sz="4" w:space="0" w:color="C1DFFF" w:themeColor="accent2" w:themeTint="66"/>
        <w:insideH w:val="single" w:sz="4" w:space="0" w:color="C1DFFF" w:themeColor="accent2" w:themeTint="66"/>
        <w:insideV w:val="single" w:sz="4" w:space="0" w:color="C1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qFormat/>
    <w:rsid w:val="008E44B8"/>
    <w:pPr>
      <w:ind w:left="720"/>
      <w:contextualSpacing/>
    </w:pPr>
  </w:style>
  <w:style w:type="numbering" w:customStyle="1" w:styleId="Style1">
    <w:name w:val="Style1"/>
    <w:uiPriority w:val="99"/>
    <w:rsid w:val="00E96BB1"/>
    <w:pPr>
      <w:numPr>
        <w:numId w:val="4"/>
      </w:numPr>
    </w:pPr>
  </w:style>
  <w:style w:type="paragraph" w:customStyle="1" w:styleId="bulletpoints">
    <w:name w:val="bullet points"/>
    <w:basedOn w:val="ListParagraph"/>
    <w:link w:val="bulletpointsChar"/>
    <w:qFormat/>
    <w:rsid w:val="00915DCB"/>
    <w:pPr>
      <w:numPr>
        <w:numId w:val="2"/>
      </w:numPr>
      <w:ind w:right="26"/>
    </w:pPr>
  </w:style>
  <w:style w:type="paragraph" w:customStyle="1" w:styleId="Numbering">
    <w:name w:val="Numbering"/>
    <w:basedOn w:val="ListParagraph"/>
    <w:link w:val="NumberingChar"/>
    <w:qFormat/>
    <w:rsid w:val="00915DCB"/>
    <w:pPr>
      <w:numPr>
        <w:numId w:val="3"/>
      </w:numPr>
      <w:ind w:right="26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5DCB"/>
    <w:rPr>
      <w:rFonts w:ascii="Calibri Light" w:hAnsi="Calibri Light"/>
      <w:color w:val="4C4C4C"/>
    </w:rPr>
  </w:style>
  <w:style w:type="character" w:customStyle="1" w:styleId="bulletpointsChar">
    <w:name w:val="bullet points Char"/>
    <w:basedOn w:val="ListParagraphChar"/>
    <w:link w:val="bulletpoints"/>
    <w:rsid w:val="00915DCB"/>
    <w:rPr>
      <w:rFonts w:ascii="Calibri Light" w:hAnsi="Calibri Light"/>
      <w:color w:val="4C4C4C"/>
    </w:rPr>
  </w:style>
  <w:style w:type="character" w:customStyle="1" w:styleId="NumberingChar">
    <w:name w:val="Numbering Char"/>
    <w:basedOn w:val="ListParagraphChar"/>
    <w:link w:val="Numbering"/>
    <w:rsid w:val="00915DCB"/>
    <w:rPr>
      <w:rFonts w:ascii="Calibri Light" w:hAnsi="Calibri Light"/>
      <w:color w:val="4C4C4C"/>
    </w:rPr>
  </w:style>
  <w:style w:type="paragraph" w:customStyle="1" w:styleId="Paragraphtitle">
    <w:name w:val="Paragraph title"/>
    <w:basedOn w:val="Subtitle"/>
    <w:link w:val="ParagraphtitleChar"/>
    <w:qFormat/>
    <w:rsid w:val="00673002"/>
    <w:pPr>
      <w:ind w:left="90" w:right="26"/>
    </w:pPr>
  </w:style>
  <w:style w:type="paragraph" w:customStyle="1" w:styleId="BodyTextStyle">
    <w:name w:val="Body Text Style"/>
    <w:basedOn w:val="Normal"/>
    <w:link w:val="BodyTextStyleChar"/>
    <w:qFormat/>
    <w:rsid w:val="00673002"/>
    <w:pPr>
      <w:ind w:left="90" w:right="26"/>
    </w:pPr>
  </w:style>
  <w:style w:type="character" w:customStyle="1" w:styleId="ParagraphtitleChar">
    <w:name w:val="Paragraph title Char"/>
    <w:basedOn w:val="SubtitleChar"/>
    <w:link w:val="Paragraphtitle"/>
    <w:rsid w:val="00673002"/>
    <w:rPr>
      <w:rFonts w:ascii="Calibri Light" w:eastAsiaTheme="minorEastAsia" w:hAnsi="Calibri Light"/>
      <w:color w:val="66B2FF"/>
      <w:spacing w:val="15"/>
      <w:sz w:val="40"/>
    </w:rPr>
  </w:style>
  <w:style w:type="character" w:customStyle="1" w:styleId="BodyTextStyleChar">
    <w:name w:val="Body Text Style Char"/>
    <w:basedOn w:val="DefaultParagraphFont"/>
    <w:link w:val="BodyTextStyle"/>
    <w:rsid w:val="00673002"/>
    <w:rPr>
      <w:rFonts w:ascii="Calibri Light" w:hAnsi="Calibri Light"/>
      <w:color w:val="4C4C4C"/>
    </w:rPr>
  </w:style>
  <w:style w:type="character" w:styleId="Strong">
    <w:name w:val="Strong"/>
    <w:basedOn w:val="DefaultParagraphFont"/>
    <w:uiPriority w:val="22"/>
    <w:qFormat/>
    <w:rsid w:val="00EA50F0"/>
    <w:rPr>
      <w:b/>
      <w:bCs/>
    </w:rPr>
  </w:style>
  <w:style w:type="paragraph" w:customStyle="1" w:styleId="Default">
    <w:name w:val="Default"/>
    <w:rsid w:val="00B61D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562857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Arial"/>
      <w:color w:val="00000A"/>
      <w:kern w:val="3"/>
    </w:rPr>
  </w:style>
  <w:style w:type="character" w:customStyle="1" w:styleId="Internetlink">
    <w:name w:val="Internet link"/>
    <w:basedOn w:val="DefaultParagraphFont"/>
    <w:rsid w:val="00562857"/>
    <w:rPr>
      <w:color w:val="0563C1"/>
      <w:u w:val="single"/>
    </w:rPr>
  </w:style>
  <w:style w:type="numbering" w:customStyle="1" w:styleId="WWNum1">
    <w:name w:val="WWNum1"/>
    <w:basedOn w:val="NoList"/>
    <w:rsid w:val="0056285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ckoutj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query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exm.com/" TargetMode="External"/><Relationship Id="rId1" Type="http://schemas.openxmlformats.org/officeDocument/2006/relationships/hyperlink" Target="http://www.primex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\Downloads\PrimeXM-document-template-final-print.dotx" TargetMode="External"/></Relationships>
</file>

<file path=word/theme/theme1.xml><?xml version="1.0" encoding="utf-8"?>
<a:theme xmlns:a="http://schemas.openxmlformats.org/drawingml/2006/main" name="Office Theme">
  <a:themeElements>
    <a:clrScheme name="PrimeXM colour palette">
      <a:dk1>
        <a:srgbClr val="4C4C4C"/>
      </a:dk1>
      <a:lt1>
        <a:srgbClr val="FFFFFF"/>
      </a:lt1>
      <a:dk2>
        <a:srgbClr val="66B2FF"/>
      </a:dk2>
      <a:lt2>
        <a:srgbClr val="EFEFEF"/>
      </a:lt2>
      <a:accent1>
        <a:srgbClr val="4472C4"/>
      </a:accent1>
      <a:accent2>
        <a:srgbClr val="66B2FF"/>
      </a:accent2>
      <a:accent3>
        <a:srgbClr val="122859"/>
      </a:accent3>
      <a:accent4>
        <a:srgbClr val="4C4C4C"/>
      </a:accent4>
      <a:accent5>
        <a:srgbClr val="246BB2"/>
      </a:accent5>
      <a:accent6>
        <a:srgbClr val="B2B2B2"/>
      </a:accent6>
      <a:hlink>
        <a:srgbClr val="EFEFEF"/>
      </a:hlink>
      <a:folHlink>
        <a:srgbClr val="66B2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0590-C269-490A-82EA-82BCB20B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PrimeXM-document-template-final-print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Papachristophou</dc:creator>
  <cp:keywords/>
  <dc:description/>
  <cp:lastModifiedBy>Rea Ezgeta</cp:lastModifiedBy>
  <cp:revision>4</cp:revision>
  <dcterms:created xsi:type="dcterms:W3CDTF">2017-11-27T08:32:00Z</dcterms:created>
  <dcterms:modified xsi:type="dcterms:W3CDTF">2018-03-11T21:08:00Z</dcterms:modified>
</cp:coreProperties>
</file>